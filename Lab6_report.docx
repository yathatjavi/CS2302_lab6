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0446AF6B" wp14:editId="26C45C9C">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rsidR="00C6554A" w:rsidRDefault="00F87862" w:rsidP="00C6554A">
      <w:pPr>
        <w:pStyle w:val="Title"/>
      </w:pPr>
      <w:r>
        <w:t>Lab 6</w:t>
      </w:r>
    </w:p>
    <w:p w:rsidR="00C6554A" w:rsidRPr="00D5413C" w:rsidRDefault="00F87862" w:rsidP="00C6554A">
      <w:pPr>
        <w:pStyle w:val="Subtitle"/>
      </w:pPr>
      <w:r>
        <w:t>University of texas at el paso</w:t>
      </w:r>
    </w:p>
    <w:p w:rsidR="00C6554A" w:rsidRDefault="00F87862" w:rsidP="00C6554A">
      <w:pPr>
        <w:pStyle w:val="ContactInfo"/>
      </w:pPr>
      <w:r>
        <w:t>Javier Soto</w:t>
      </w:r>
      <w:r w:rsidR="00C6554A">
        <w:t xml:space="preserve"> | </w:t>
      </w:r>
      <w:r>
        <w:t>CS2302</w:t>
      </w:r>
      <w:r w:rsidR="00C6554A">
        <w:t xml:space="preserve"> |</w:t>
      </w:r>
      <w:r w:rsidR="00C6554A" w:rsidRPr="00D5413C">
        <w:t xml:space="preserve"> </w:t>
      </w:r>
      <w:r>
        <w:t>10:30 AM</w:t>
      </w:r>
      <w:r w:rsidR="00C6554A">
        <w:br w:type="page"/>
      </w:r>
    </w:p>
    <w:p w:rsidR="00C6554A" w:rsidRDefault="00611E99" w:rsidP="00C6554A">
      <w:pPr>
        <w:pStyle w:val="Heading1"/>
      </w:pPr>
      <w:r>
        <w:lastRenderedPageBreak/>
        <w:t>INTRODUCTION</w:t>
      </w:r>
    </w:p>
    <w:p w:rsidR="00C6554A" w:rsidRPr="00514122" w:rsidRDefault="000529F4" w:rsidP="000529F4">
      <w:pPr>
        <w:pStyle w:val="ListBullet"/>
        <w:numPr>
          <w:ilvl w:val="0"/>
          <w:numId w:val="0"/>
        </w:numPr>
      </w:pPr>
      <w:r>
        <w:tab/>
        <w:t xml:space="preserve">The purpose of lab 6 is to implement a disjoint set Forrest in the creation of a maze to ensure that there is only one path from beginning to end. We then need to alter our implementation of the disjoint set Forrest to optimize run time and compare to the original implementation.   </w:t>
      </w:r>
    </w:p>
    <w:p w:rsidR="00C6554A" w:rsidRPr="00D5413C" w:rsidRDefault="00611E99" w:rsidP="00C6554A">
      <w:pPr>
        <w:pStyle w:val="Heading2"/>
      </w:pPr>
      <w:r>
        <w:t>Proposed solution</w:t>
      </w:r>
    </w:p>
    <w:p w:rsidR="002C74C0" w:rsidRDefault="00143BC6" w:rsidP="00E75B15">
      <w:pPr>
        <w:ind w:firstLine="720"/>
      </w:pPr>
      <w:r>
        <w:t xml:space="preserve">My solution to this problem was to create a disjoint set Forrest where each index of the Forrest represents a cell in the maze.  The </w:t>
      </w:r>
      <w:r w:rsidR="00E75B15">
        <w:t>Forrest</w:t>
      </w:r>
      <w:r>
        <w:t xml:space="preserve"> will be of size equal to the size of the maze with every index being a root when initialized.  </w:t>
      </w:r>
      <w:r w:rsidR="00E621DC">
        <w:t xml:space="preserve">Every time a wall is deleted form the maze, I </w:t>
      </w:r>
      <w:r w:rsidR="00E75B15">
        <w:t>will</w:t>
      </w:r>
      <w:r w:rsidR="00E621DC">
        <w:t xml:space="preserve"> union the two cells adjacent to the wall. Once all cells belong to the same set the deleting of wall will cease</w:t>
      </w:r>
      <w:r w:rsidR="00E75B15">
        <w:t xml:space="preserve">.  </w:t>
      </w:r>
    </w:p>
    <w:p w:rsidR="00E75B15" w:rsidRDefault="00E75B15" w:rsidP="000529F4">
      <w:r>
        <w:tab/>
        <w:t xml:space="preserve">For the deletion of self, I have implemented a loop that checks if all items are in the same set.  To check if all items are in the same set I simply count the number of sets by iteration though the Forrest and counting roots.  This process takes O(n) every time it executes to improve this I can implement an attribute to the disjoint set Forrest object called </w:t>
      </w:r>
      <w:proofErr w:type="spellStart"/>
      <w:r>
        <w:t>numSets</w:t>
      </w:r>
      <w:proofErr w:type="spellEnd"/>
      <w:r>
        <w:t xml:space="preserve"> that keeps track of the number of sets in the Forrest so that I do not need to cost linear time for every check.  </w:t>
      </w:r>
    </w:p>
    <w:p w:rsidR="00723F3A" w:rsidRDefault="00723F3A" w:rsidP="000529F4">
      <w:r>
        <w:tab/>
        <w:t xml:space="preserve">While there still exists more than one set in the Forrest, a random wall is selected.  If the adjacent cells are not in the same sets then the indexes of the Forrest are </w:t>
      </w:r>
      <w:proofErr w:type="spellStart"/>
      <w:r>
        <w:t>unioned</w:t>
      </w:r>
      <w:proofErr w:type="spellEnd"/>
      <w:r>
        <w:t xml:space="preserve"> with wither method mentioned above and the wall is deleted. If the adjacent cells are already in the set, then nothing is </w:t>
      </w:r>
      <w:proofErr w:type="gramStart"/>
      <w:r>
        <w:t>done</w:t>
      </w:r>
      <w:proofErr w:type="gramEnd"/>
      <w:r>
        <w:t xml:space="preserve"> and the loop continues.  At the end of the loop if the size of the maze is smaller than 500x500 then the maze is drawn using professor Fuentes draw method. </w:t>
      </w:r>
    </w:p>
    <w:p w:rsidR="003A6A0D" w:rsidRDefault="003A6A0D" w:rsidP="000529F4">
      <w:r>
        <w:tab/>
        <w:t xml:space="preserve">To implement compression, the union with compression method will always use the find with compression method.  In the find with compression method every time </w:t>
      </w:r>
      <w:proofErr w:type="spellStart"/>
      <w:proofErr w:type="gramStart"/>
      <w:r>
        <w:t>a</w:t>
      </w:r>
      <w:proofErr w:type="spellEnd"/>
      <w:proofErr w:type="gramEnd"/>
      <w:r>
        <w:t xml:space="preserve"> index is visited, if the content of that index is not a root or pointing to a root then the root of that index is found and the index is now set to point at the root.  As my experimental results will show when the paths are compressed the run time of the programs are dramatically improved. </w:t>
      </w:r>
    </w:p>
    <w:p w:rsidR="00611E99" w:rsidRDefault="00611E99" w:rsidP="00611E99">
      <w:pPr>
        <w:pStyle w:val="Heading2"/>
      </w:pPr>
      <w:r>
        <w:lastRenderedPageBreak/>
        <w:t>Experimental results</w:t>
      </w:r>
    </w:p>
    <w:p w:rsidR="003A6A0D" w:rsidRDefault="00AE65EF" w:rsidP="003A6A0D">
      <w:r>
        <w:rPr>
          <w:noProof/>
        </w:rPr>
        <w:drawing>
          <wp:inline distT="0" distB="0" distL="0" distR="0" wp14:anchorId="46E48D55" wp14:editId="5649AE47">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bl>
      <w:tblPr>
        <w:tblStyle w:val="TableGrid"/>
        <w:tblW w:w="0" w:type="auto"/>
        <w:tblLook w:val="04A0" w:firstRow="1" w:lastRow="0" w:firstColumn="1" w:lastColumn="0" w:noHBand="0" w:noVBand="1"/>
      </w:tblPr>
      <w:tblGrid>
        <w:gridCol w:w="2100"/>
        <w:gridCol w:w="960"/>
        <w:gridCol w:w="960"/>
        <w:gridCol w:w="960"/>
        <w:gridCol w:w="960"/>
        <w:gridCol w:w="2080"/>
      </w:tblGrid>
      <w:tr w:rsidR="00AE65EF" w:rsidRPr="00AE65EF" w:rsidTr="00AE65EF">
        <w:trPr>
          <w:trHeight w:val="300"/>
        </w:trPr>
        <w:tc>
          <w:tcPr>
            <w:tcW w:w="2100" w:type="dxa"/>
            <w:noWrap/>
            <w:hideMark/>
          </w:tcPr>
          <w:p w:rsidR="00AE65EF" w:rsidRPr="00AE65EF" w:rsidRDefault="00AE65EF"/>
        </w:tc>
        <w:tc>
          <w:tcPr>
            <w:tcW w:w="960" w:type="dxa"/>
            <w:noWrap/>
            <w:hideMark/>
          </w:tcPr>
          <w:p w:rsidR="00AE65EF" w:rsidRPr="00AE65EF" w:rsidRDefault="00AE65EF" w:rsidP="00AE65EF">
            <w:r w:rsidRPr="00AE65EF">
              <w:t>400</w:t>
            </w:r>
          </w:p>
        </w:tc>
        <w:tc>
          <w:tcPr>
            <w:tcW w:w="960" w:type="dxa"/>
            <w:noWrap/>
            <w:hideMark/>
          </w:tcPr>
          <w:p w:rsidR="00AE65EF" w:rsidRPr="00AE65EF" w:rsidRDefault="00AE65EF" w:rsidP="00AE65EF">
            <w:r w:rsidRPr="00AE65EF">
              <w:t>2500</w:t>
            </w:r>
          </w:p>
        </w:tc>
        <w:tc>
          <w:tcPr>
            <w:tcW w:w="960" w:type="dxa"/>
            <w:noWrap/>
            <w:hideMark/>
          </w:tcPr>
          <w:p w:rsidR="00AE65EF" w:rsidRPr="00AE65EF" w:rsidRDefault="00AE65EF">
            <w:r w:rsidRPr="00AE65EF">
              <w:t>10K</w:t>
            </w:r>
          </w:p>
        </w:tc>
        <w:tc>
          <w:tcPr>
            <w:tcW w:w="960" w:type="dxa"/>
            <w:noWrap/>
            <w:hideMark/>
          </w:tcPr>
          <w:p w:rsidR="00AE65EF" w:rsidRPr="00AE65EF" w:rsidRDefault="00AE65EF">
            <w:r w:rsidRPr="00AE65EF">
              <w:t>25k</w:t>
            </w:r>
          </w:p>
        </w:tc>
        <w:tc>
          <w:tcPr>
            <w:tcW w:w="2080" w:type="dxa"/>
            <w:noWrap/>
            <w:hideMark/>
          </w:tcPr>
          <w:p w:rsidR="00AE65EF" w:rsidRPr="00AE65EF" w:rsidRDefault="00AE65EF">
            <w:r w:rsidRPr="00AE65EF">
              <w:t>90k</w:t>
            </w:r>
          </w:p>
        </w:tc>
      </w:tr>
      <w:tr w:rsidR="00AE65EF" w:rsidRPr="00AE65EF" w:rsidTr="00AE65EF">
        <w:trPr>
          <w:trHeight w:val="300"/>
        </w:trPr>
        <w:tc>
          <w:tcPr>
            <w:tcW w:w="2100" w:type="dxa"/>
            <w:noWrap/>
            <w:hideMark/>
          </w:tcPr>
          <w:p w:rsidR="00AE65EF" w:rsidRPr="00AE65EF" w:rsidRDefault="00AE65EF">
            <w:r w:rsidRPr="00AE65EF">
              <w:t>without compression</w:t>
            </w:r>
          </w:p>
        </w:tc>
        <w:tc>
          <w:tcPr>
            <w:tcW w:w="960" w:type="dxa"/>
            <w:noWrap/>
            <w:hideMark/>
          </w:tcPr>
          <w:p w:rsidR="00AE65EF" w:rsidRPr="00AE65EF" w:rsidRDefault="00AE65EF" w:rsidP="00AE65EF">
            <w:r w:rsidRPr="00AE65EF">
              <w:t>0.0156</w:t>
            </w:r>
          </w:p>
        </w:tc>
        <w:tc>
          <w:tcPr>
            <w:tcW w:w="960" w:type="dxa"/>
            <w:noWrap/>
            <w:hideMark/>
          </w:tcPr>
          <w:p w:rsidR="00AE65EF" w:rsidRPr="00AE65EF" w:rsidRDefault="00AE65EF" w:rsidP="00AE65EF">
            <w:r w:rsidRPr="00AE65EF">
              <w:t>0.5203</w:t>
            </w:r>
          </w:p>
        </w:tc>
        <w:tc>
          <w:tcPr>
            <w:tcW w:w="960" w:type="dxa"/>
            <w:noWrap/>
            <w:hideMark/>
          </w:tcPr>
          <w:p w:rsidR="00AE65EF" w:rsidRPr="00AE65EF" w:rsidRDefault="00AE65EF" w:rsidP="00AE65EF">
            <w:r w:rsidRPr="00AE65EF">
              <w:t>9.1639</w:t>
            </w:r>
          </w:p>
        </w:tc>
        <w:tc>
          <w:tcPr>
            <w:tcW w:w="960" w:type="dxa"/>
            <w:noWrap/>
            <w:hideMark/>
          </w:tcPr>
          <w:p w:rsidR="00AE65EF" w:rsidRPr="00AE65EF" w:rsidRDefault="00AE65EF" w:rsidP="00AE65EF">
            <w:r w:rsidRPr="00AE65EF">
              <w:t>73.5049</w:t>
            </w:r>
          </w:p>
        </w:tc>
        <w:tc>
          <w:tcPr>
            <w:tcW w:w="2080" w:type="dxa"/>
            <w:noWrap/>
            <w:hideMark/>
          </w:tcPr>
          <w:p w:rsidR="00AE65EF" w:rsidRPr="00AE65EF" w:rsidRDefault="00AE65EF" w:rsidP="00AE65EF"/>
        </w:tc>
      </w:tr>
      <w:tr w:rsidR="00AE65EF" w:rsidRPr="00AE65EF" w:rsidTr="00AE65EF">
        <w:trPr>
          <w:trHeight w:val="300"/>
        </w:trPr>
        <w:tc>
          <w:tcPr>
            <w:tcW w:w="2100" w:type="dxa"/>
            <w:noWrap/>
            <w:hideMark/>
          </w:tcPr>
          <w:p w:rsidR="00AE65EF" w:rsidRPr="00AE65EF" w:rsidRDefault="00AE65EF">
            <w:r w:rsidRPr="00AE65EF">
              <w:t>with compression</w:t>
            </w:r>
          </w:p>
        </w:tc>
        <w:tc>
          <w:tcPr>
            <w:tcW w:w="960" w:type="dxa"/>
            <w:noWrap/>
            <w:hideMark/>
          </w:tcPr>
          <w:p w:rsidR="00AE65EF" w:rsidRPr="00AE65EF" w:rsidRDefault="00AE65EF" w:rsidP="00AE65EF">
            <w:r w:rsidRPr="00AE65EF">
              <w:t>0.0155</w:t>
            </w:r>
          </w:p>
        </w:tc>
        <w:tc>
          <w:tcPr>
            <w:tcW w:w="960" w:type="dxa"/>
            <w:noWrap/>
            <w:hideMark/>
          </w:tcPr>
          <w:p w:rsidR="00AE65EF" w:rsidRPr="00AE65EF" w:rsidRDefault="00AE65EF" w:rsidP="00AE65EF">
            <w:r w:rsidRPr="00AE65EF">
              <w:t>0.078</w:t>
            </w:r>
          </w:p>
        </w:tc>
        <w:tc>
          <w:tcPr>
            <w:tcW w:w="960" w:type="dxa"/>
            <w:noWrap/>
            <w:hideMark/>
          </w:tcPr>
          <w:p w:rsidR="00AE65EF" w:rsidRPr="00AE65EF" w:rsidRDefault="00AE65EF" w:rsidP="00AE65EF">
            <w:r w:rsidRPr="00AE65EF">
              <w:t>0.5479</w:t>
            </w:r>
          </w:p>
        </w:tc>
        <w:tc>
          <w:tcPr>
            <w:tcW w:w="960" w:type="dxa"/>
            <w:noWrap/>
            <w:hideMark/>
          </w:tcPr>
          <w:p w:rsidR="00AE65EF" w:rsidRPr="00AE65EF" w:rsidRDefault="00AE65EF" w:rsidP="00AE65EF">
            <w:r w:rsidRPr="00AE65EF">
              <w:t>1.6383</w:t>
            </w:r>
          </w:p>
        </w:tc>
        <w:tc>
          <w:tcPr>
            <w:tcW w:w="2080" w:type="dxa"/>
            <w:noWrap/>
            <w:hideMark/>
          </w:tcPr>
          <w:p w:rsidR="00AE65EF" w:rsidRPr="00AE65EF" w:rsidRDefault="00AE65EF" w:rsidP="00AE65EF">
            <w:r w:rsidRPr="00AE65EF">
              <w:t>11.1889</w:t>
            </w:r>
          </w:p>
        </w:tc>
      </w:tr>
    </w:tbl>
    <w:p w:rsidR="00AE65EF" w:rsidRDefault="006D1B72" w:rsidP="003A6A0D">
      <w:r>
        <w:rPr>
          <w:noProof/>
        </w:rPr>
        <w:drawing>
          <wp:inline distT="0" distB="0" distL="0" distR="0">
            <wp:extent cx="5353050" cy="2209800"/>
            <wp:effectExtent l="152400" t="152400" r="361950" b="3619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3050" cy="2209800"/>
                    </a:xfrm>
                    <a:prstGeom prst="rect">
                      <a:avLst/>
                    </a:prstGeom>
                    <a:ln>
                      <a:noFill/>
                    </a:ln>
                    <a:effectLst>
                      <a:outerShdw blurRad="292100" dist="139700" dir="2700000" algn="tl" rotWithShape="0">
                        <a:srgbClr val="333333">
                          <a:alpha val="65000"/>
                        </a:srgbClr>
                      </a:outerShdw>
                    </a:effectLst>
                  </pic:spPr>
                </pic:pic>
              </a:graphicData>
            </a:graphic>
          </wp:inline>
        </w:drawing>
      </w:r>
    </w:p>
    <w:p w:rsidR="005737B8" w:rsidRDefault="006D1B72" w:rsidP="003A6A0D">
      <w:r>
        <w:rPr>
          <w:noProof/>
        </w:rPr>
        <w:lastRenderedPageBreak/>
        <w:drawing>
          <wp:inline distT="0" distB="0" distL="0" distR="0" wp14:anchorId="31A5A4DD" wp14:editId="3AB27007">
            <wp:extent cx="5172075" cy="2419350"/>
            <wp:effectExtent l="152400" t="152400" r="371475" b="3619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2075" cy="2419350"/>
                    </a:xfrm>
                    <a:prstGeom prst="rect">
                      <a:avLst/>
                    </a:prstGeom>
                    <a:ln>
                      <a:noFill/>
                    </a:ln>
                    <a:effectLst>
                      <a:outerShdw blurRad="292100" dist="139700" dir="2700000" algn="tl" rotWithShape="0">
                        <a:srgbClr val="333333">
                          <a:alpha val="65000"/>
                        </a:srgbClr>
                      </a:outerShdw>
                    </a:effectLst>
                  </pic:spPr>
                </pic:pic>
              </a:graphicData>
            </a:graphic>
          </wp:inline>
        </w:drawing>
      </w:r>
    </w:p>
    <w:p w:rsidR="005737B8" w:rsidRDefault="005737B8" w:rsidP="003A6A0D"/>
    <w:p w:rsidR="006D1B72" w:rsidRDefault="006D1B72">
      <w:bookmarkStart w:id="5" w:name="_GoBack"/>
      <w:r>
        <w:rPr>
          <w:noProof/>
        </w:rPr>
        <w:drawing>
          <wp:inline distT="0" distB="0" distL="0" distR="0" wp14:anchorId="3918F3AA" wp14:editId="0D4898E0">
            <wp:extent cx="5210175" cy="476250"/>
            <wp:effectExtent l="152400" t="152400" r="371475" b="3619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0175" cy="476250"/>
                    </a:xfrm>
                    <a:prstGeom prst="rect">
                      <a:avLst/>
                    </a:prstGeom>
                    <a:ln>
                      <a:noFill/>
                    </a:ln>
                    <a:effectLst>
                      <a:outerShdw blurRad="292100" dist="139700" dir="2700000" algn="tl" rotWithShape="0">
                        <a:srgbClr val="333333">
                          <a:alpha val="65000"/>
                        </a:srgbClr>
                      </a:outerShdw>
                    </a:effectLst>
                  </pic:spPr>
                </pic:pic>
              </a:graphicData>
            </a:graphic>
          </wp:inline>
        </w:drawing>
      </w:r>
    </w:p>
    <w:bookmarkEnd w:id="5"/>
    <w:p w:rsidR="006D1B72" w:rsidRDefault="006D1B72">
      <w:r>
        <w:rPr>
          <w:noProof/>
        </w:rPr>
        <w:drawing>
          <wp:inline distT="0" distB="0" distL="0" distR="0">
            <wp:extent cx="5229225" cy="485775"/>
            <wp:effectExtent l="152400" t="152400" r="371475" b="3714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9225" cy="485775"/>
                    </a:xfrm>
                    <a:prstGeom prst="rect">
                      <a:avLst/>
                    </a:prstGeom>
                    <a:ln>
                      <a:noFill/>
                    </a:ln>
                    <a:effectLst>
                      <a:outerShdw blurRad="292100" dist="139700" dir="2700000" algn="tl" rotWithShape="0">
                        <a:srgbClr val="333333">
                          <a:alpha val="65000"/>
                        </a:srgbClr>
                      </a:outerShdw>
                    </a:effectLst>
                  </pic:spPr>
                </pic:pic>
              </a:graphicData>
            </a:graphic>
          </wp:inline>
        </w:drawing>
      </w:r>
    </w:p>
    <w:p w:rsidR="005737B8" w:rsidRDefault="006D1B72">
      <w:r>
        <w:rPr>
          <w:noProof/>
        </w:rPr>
        <w:drawing>
          <wp:inline distT="0" distB="0" distL="0" distR="0" wp14:anchorId="460B0259" wp14:editId="2F65F27D">
            <wp:extent cx="5200650" cy="552450"/>
            <wp:effectExtent l="152400" t="152400" r="361950" b="3619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0650" cy="552450"/>
                    </a:xfrm>
                    <a:prstGeom prst="rect">
                      <a:avLst/>
                    </a:prstGeom>
                    <a:ln>
                      <a:noFill/>
                    </a:ln>
                    <a:effectLst>
                      <a:outerShdw blurRad="292100" dist="139700" dir="2700000" algn="tl" rotWithShape="0">
                        <a:srgbClr val="333333">
                          <a:alpha val="65000"/>
                        </a:srgbClr>
                      </a:outerShdw>
                    </a:effectLst>
                  </pic:spPr>
                </pic:pic>
              </a:graphicData>
            </a:graphic>
          </wp:inline>
        </w:drawing>
      </w:r>
      <w:r w:rsidR="005737B8">
        <w:br w:type="page"/>
      </w:r>
    </w:p>
    <w:p w:rsidR="005737B8" w:rsidRPr="003A6A0D" w:rsidRDefault="005737B8" w:rsidP="003A6A0D"/>
    <w:p w:rsidR="00611E99" w:rsidRDefault="00611E99" w:rsidP="00611E99">
      <w:pPr>
        <w:pStyle w:val="Heading2"/>
      </w:pPr>
      <w:r>
        <w:t>Appendix</w:t>
      </w:r>
    </w:p>
    <w:p w:rsidR="005737B8" w:rsidRPr="005737B8" w:rsidRDefault="005737B8" w:rsidP="005737B8">
      <w:pPr>
        <w:rPr>
          <w:b/>
        </w:rPr>
      </w:pPr>
      <w:r w:rsidRPr="005737B8">
        <w:rPr>
          <w:b/>
        </w:rPr>
        <w:t># -*- coding: utf-8 -*-</w:t>
      </w:r>
    </w:p>
    <w:p w:rsidR="005737B8" w:rsidRPr="005737B8" w:rsidRDefault="005737B8" w:rsidP="005737B8">
      <w:pPr>
        <w:rPr>
          <w:b/>
        </w:rPr>
      </w:pPr>
      <w:r w:rsidRPr="005737B8">
        <w:rPr>
          <w:b/>
        </w:rPr>
        <w:t>"""</w:t>
      </w:r>
    </w:p>
    <w:p w:rsidR="005737B8" w:rsidRPr="005737B8" w:rsidRDefault="005737B8" w:rsidP="005737B8">
      <w:pPr>
        <w:rPr>
          <w:b/>
        </w:rPr>
      </w:pPr>
      <w:r w:rsidRPr="005737B8">
        <w:rPr>
          <w:b/>
        </w:rPr>
        <w:t xml:space="preserve">Created on Mon </w:t>
      </w:r>
      <w:proofErr w:type="gramStart"/>
      <w:r w:rsidRPr="005737B8">
        <w:rPr>
          <w:b/>
        </w:rPr>
        <w:t>Apr  8</w:t>
      </w:r>
      <w:proofErr w:type="gramEnd"/>
      <w:r w:rsidRPr="005737B8">
        <w:rPr>
          <w:b/>
        </w:rPr>
        <w:t xml:space="preserve"> 17:56:23 2019</w:t>
      </w:r>
    </w:p>
    <w:p w:rsidR="005737B8" w:rsidRPr="005737B8" w:rsidRDefault="005737B8" w:rsidP="005737B8">
      <w:pPr>
        <w:rPr>
          <w:b/>
        </w:rPr>
      </w:pPr>
    </w:p>
    <w:p w:rsidR="005737B8" w:rsidRPr="005737B8" w:rsidRDefault="005737B8" w:rsidP="005737B8">
      <w:pPr>
        <w:rPr>
          <w:b/>
        </w:rPr>
      </w:pPr>
      <w:r w:rsidRPr="005737B8">
        <w:rPr>
          <w:b/>
        </w:rPr>
        <w:t xml:space="preserve">@author: </w:t>
      </w:r>
      <w:proofErr w:type="spellStart"/>
      <w:r w:rsidRPr="005737B8">
        <w:rPr>
          <w:b/>
        </w:rPr>
        <w:t>yatha</w:t>
      </w:r>
      <w:proofErr w:type="spellEnd"/>
    </w:p>
    <w:p w:rsidR="005737B8" w:rsidRPr="005737B8" w:rsidRDefault="005737B8" w:rsidP="005737B8">
      <w:pPr>
        <w:rPr>
          <w:b/>
        </w:rPr>
      </w:pPr>
      <w:r w:rsidRPr="005737B8">
        <w:rPr>
          <w:b/>
        </w:rPr>
        <w:t>"""</w:t>
      </w:r>
    </w:p>
    <w:p w:rsidR="005737B8" w:rsidRPr="005737B8" w:rsidRDefault="005737B8" w:rsidP="005737B8">
      <w:pPr>
        <w:rPr>
          <w:b/>
        </w:rPr>
      </w:pPr>
    </w:p>
    <w:p w:rsidR="005737B8" w:rsidRPr="005737B8" w:rsidRDefault="005737B8" w:rsidP="005737B8">
      <w:pPr>
        <w:rPr>
          <w:b/>
        </w:rPr>
      </w:pPr>
      <w:r w:rsidRPr="005737B8">
        <w:rPr>
          <w:b/>
        </w:rPr>
        <w:t># Starting point for program to build and draw a maze</w:t>
      </w:r>
    </w:p>
    <w:p w:rsidR="005737B8" w:rsidRPr="005737B8" w:rsidRDefault="005737B8" w:rsidP="005737B8">
      <w:pPr>
        <w:rPr>
          <w:b/>
        </w:rPr>
      </w:pPr>
      <w:r w:rsidRPr="005737B8">
        <w:rPr>
          <w:b/>
        </w:rPr>
        <w:t># Modify program using disjoint set forest to ensure there is exactly one</w:t>
      </w:r>
    </w:p>
    <w:p w:rsidR="005737B8" w:rsidRPr="005737B8" w:rsidRDefault="005737B8" w:rsidP="005737B8">
      <w:pPr>
        <w:rPr>
          <w:b/>
        </w:rPr>
      </w:pPr>
      <w:r w:rsidRPr="005737B8">
        <w:rPr>
          <w:b/>
        </w:rPr>
        <w:t xml:space="preserve"># simple path </w:t>
      </w:r>
      <w:proofErr w:type="spellStart"/>
      <w:r w:rsidRPr="005737B8">
        <w:rPr>
          <w:b/>
        </w:rPr>
        <w:t>joiniung</w:t>
      </w:r>
      <w:proofErr w:type="spellEnd"/>
      <w:r w:rsidRPr="005737B8">
        <w:rPr>
          <w:b/>
        </w:rPr>
        <w:t xml:space="preserve"> any two cells</w:t>
      </w:r>
    </w:p>
    <w:p w:rsidR="005737B8" w:rsidRPr="005737B8" w:rsidRDefault="005737B8" w:rsidP="005737B8">
      <w:pPr>
        <w:rPr>
          <w:b/>
        </w:rPr>
      </w:pPr>
      <w:r w:rsidRPr="005737B8">
        <w:rPr>
          <w:b/>
        </w:rPr>
        <w:t xml:space="preserve"># Programmed by </w:t>
      </w:r>
      <w:proofErr w:type="spellStart"/>
      <w:r w:rsidRPr="005737B8">
        <w:rPr>
          <w:b/>
        </w:rPr>
        <w:t>Olac</w:t>
      </w:r>
      <w:proofErr w:type="spellEnd"/>
      <w:r w:rsidRPr="005737B8">
        <w:rPr>
          <w:b/>
        </w:rPr>
        <w:t xml:space="preserve"> Fuentes</w:t>
      </w:r>
    </w:p>
    <w:p w:rsidR="005737B8" w:rsidRPr="005737B8" w:rsidRDefault="005737B8" w:rsidP="005737B8">
      <w:pPr>
        <w:rPr>
          <w:b/>
        </w:rPr>
      </w:pPr>
      <w:r w:rsidRPr="005737B8">
        <w:rPr>
          <w:b/>
        </w:rPr>
        <w:t># Last modified March 28, 2019</w:t>
      </w:r>
    </w:p>
    <w:p w:rsidR="005737B8" w:rsidRPr="005737B8" w:rsidRDefault="005737B8" w:rsidP="005737B8">
      <w:pPr>
        <w:rPr>
          <w:b/>
        </w:rPr>
      </w:pPr>
    </w:p>
    <w:p w:rsidR="005737B8" w:rsidRPr="005737B8" w:rsidRDefault="005737B8" w:rsidP="005737B8">
      <w:pPr>
        <w:rPr>
          <w:b/>
        </w:rPr>
      </w:pPr>
      <w:r w:rsidRPr="005737B8">
        <w:rPr>
          <w:b/>
        </w:rPr>
        <w:t xml:space="preserve">import </w:t>
      </w:r>
      <w:proofErr w:type="spellStart"/>
      <w:proofErr w:type="gramStart"/>
      <w:r w:rsidRPr="005737B8">
        <w:rPr>
          <w:b/>
        </w:rPr>
        <w:t>matplotlib.pyplot</w:t>
      </w:r>
      <w:proofErr w:type="spellEnd"/>
      <w:proofErr w:type="gramEnd"/>
      <w:r w:rsidRPr="005737B8">
        <w:rPr>
          <w:b/>
        </w:rPr>
        <w:t xml:space="preserve"> as </w:t>
      </w:r>
      <w:proofErr w:type="spellStart"/>
      <w:r w:rsidRPr="005737B8">
        <w:rPr>
          <w:b/>
        </w:rPr>
        <w:t>plt</w:t>
      </w:r>
      <w:proofErr w:type="spellEnd"/>
    </w:p>
    <w:p w:rsidR="005737B8" w:rsidRPr="005737B8" w:rsidRDefault="005737B8" w:rsidP="005737B8">
      <w:pPr>
        <w:rPr>
          <w:b/>
        </w:rPr>
      </w:pPr>
      <w:r w:rsidRPr="005737B8">
        <w:rPr>
          <w:b/>
        </w:rPr>
        <w:t>import random</w:t>
      </w:r>
    </w:p>
    <w:p w:rsidR="005737B8" w:rsidRPr="005737B8" w:rsidRDefault="005737B8" w:rsidP="005737B8">
      <w:pPr>
        <w:rPr>
          <w:b/>
        </w:rPr>
      </w:pPr>
      <w:r w:rsidRPr="005737B8">
        <w:rPr>
          <w:b/>
        </w:rPr>
        <w:t xml:space="preserve">import </w:t>
      </w:r>
      <w:proofErr w:type="spellStart"/>
      <w:r w:rsidRPr="005737B8">
        <w:rPr>
          <w:b/>
        </w:rPr>
        <w:t>dsf</w:t>
      </w:r>
      <w:proofErr w:type="spellEnd"/>
    </w:p>
    <w:p w:rsidR="005737B8" w:rsidRPr="005737B8" w:rsidRDefault="005737B8" w:rsidP="005737B8">
      <w:pPr>
        <w:rPr>
          <w:b/>
        </w:rPr>
      </w:pPr>
      <w:r w:rsidRPr="005737B8">
        <w:rPr>
          <w:b/>
        </w:rPr>
        <w:t>from datetime import datetime as dt</w:t>
      </w:r>
    </w:p>
    <w:p w:rsidR="005737B8" w:rsidRPr="005737B8" w:rsidRDefault="005737B8" w:rsidP="005737B8">
      <w:pPr>
        <w:rPr>
          <w:b/>
        </w:rPr>
      </w:pPr>
      <w:r w:rsidRPr="005737B8">
        <w:rPr>
          <w:b/>
        </w:rPr>
        <w:t xml:space="preserve">def </w:t>
      </w:r>
      <w:proofErr w:type="spellStart"/>
      <w:r w:rsidRPr="005737B8">
        <w:rPr>
          <w:b/>
        </w:rPr>
        <w:t>remove_walls_</w:t>
      </w:r>
      <w:proofErr w:type="gramStart"/>
      <w:r w:rsidRPr="005737B8">
        <w:rPr>
          <w:b/>
        </w:rPr>
        <w:t>c</w:t>
      </w:r>
      <w:proofErr w:type="spellEnd"/>
      <w:r w:rsidRPr="005737B8">
        <w:rPr>
          <w:b/>
        </w:rPr>
        <w:t>(</w:t>
      </w:r>
      <w:proofErr w:type="gramEnd"/>
      <w:r w:rsidRPr="005737B8">
        <w:rPr>
          <w:b/>
        </w:rPr>
        <w:t xml:space="preserve">W, </w:t>
      </w:r>
      <w:proofErr w:type="spellStart"/>
      <w:r w:rsidRPr="005737B8">
        <w:rPr>
          <w:b/>
        </w:rPr>
        <w:t>sets,Print</w:t>
      </w:r>
      <w:proofErr w:type="spellEnd"/>
      <w:r w:rsidRPr="005737B8">
        <w:rPr>
          <w:b/>
        </w:rPr>
        <w:t>):</w:t>
      </w:r>
    </w:p>
    <w:p w:rsidR="005737B8" w:rsidRPr="005737B8" w:rsidRDefault="005737B8" w:rsidP="005737B8">
      <w:pPr>
        <w:rPr>
          <w:b/>
        </w:rPr>
      </w:pPr>
      <w:r w:rsidRPr="005737B8">
        <w:rPr>
          <w:b/>
        </w:rPr>
        <w:t xml:space="preserve">    </w:t>
      </w:r>
      <w:proofErr w:type="spellStart"/>
      <w:r w:rsidRPr="005737B8">
        <w:rPr>
          <w:b/>
        </w:rPr>
        <w:t>numSets</w:t>
      </w:r>
      <w:proofErr w:type="spellEnd"/>
      <w:r w:rsidRPr="005737B8">
        <w:rPr>
          <w:b/>
        </w:rPr>
        <w:t xml:space="preserve">= </w:t>
      </w:r>
      <w:proofErr w:type="spellStart"/>
      <w:r w:rsidRPr="005737B8">
        <w:rPr>
          <w:b/>
        </w:rPr>
        <w:t>dsf.num_of_sets</w:t>
      </w:r>
      <w:proofErr w:type="spellEnd"/>
      <w:r w:rsidRPr="005737B8">
        <w:rPr>
          <w:b/>
        </w:rPr>
        <w:t>(sets)</w:t>
      </w:r>
    </w:p>
    <w:p w:rsidR="005737B8" w:rsidRPr="005737B8" w:rsidRDefault="005737B8" w:rsidP="005737B8">
      <w:pPr>
        <w:rPr>
          <w:b/>
        </w:rPr>
      </w:pPr>
      <w:r w:rsidRPr="005737B8">
        <w:rPr>
          <w:b/>
        </w:rPr>
        <w:t xml:space="preserve">    start = </w:t>
      </w:r>
      <w:proofErr w:type="spellStart"/>
      <w:proofErr w:type="gramStart"/>
      <w:r w:rsidRPr="005737B8">
        <w:rPr>
          <w:b/>
        </w:rPr>
        <w:t>dt.now</w:t>
      </w:r>
      <w:proofErr w:type="spellEnd"/>
      <w:r w:rsidRPr="005737B8">
        <w:rPr>
          <w:b/>
        </w:rPr>
        <w:t>(</w:t>
      </w:r>
      <w:proofErr w:type="gramEnd"/>
      <w:r w:rsidRPr="005737B8">
        <w:rPr>
          <w:b/>
        </w:rPr>
        <w:t>)</w:t>
      </w:r>
    </w:p>
    <w:p w:rsidR="005737B8" w:rsidRPr="005737B8" w:rsidRDefault="005737B8" w:rsidP="005737B8">
      <w:pPr>
        <w:rPr>
          <w:b/>
        </w:rPr>
      </w:pPr>
      <w:r w:rsidRPr="005737B8">
        <w:rPr>
          <w:b/>
        </w:rPr>
        <w:t xml:space="preserve">    </w:t>
      </w:r>
      <w:proofErr w:type="gramStart"/>
      <w:r w:rsidRPr="005737B8">
        <w:rPr>
          <w:b/>
        </w:rPr>
        <w:t xml:space="preserve">while  </w:t>
      </w:r>
      <w:proofErr w:type="spellStart"/>
      <w:r w:rsidRPr="005737B8">
        <w:rPr>
          <w:b/>
        </w:rPr>
        <w:t>numSets</w:t>
      </w:r>
      <w:proofErr w:type="spellEnd"/>
      <w:proofErr w:type="gramEnd"/>
      <w:r w:rsidRPr="005737B8">
        <w:rPr>
          <w:b/>
        </w:rPr>
        <w:t xml:space="preserve"> &gt; 1 and W is not None:</w:t>
      </w:r>
    </w:p>
    <w:p w:rsidR="005737B8" w:rsidRPr="005737B8" w:rsidRDefault="005737B8" w:rsidP="005737B8">
      <w:pPr>
        <w:rPr>
          <w:b/>
        </w:rPr>
      </w:pPr>
      <w:r w:rsidRPr="005737B8">
        <w:rPr>
          <w:b/>
        </w:rPr>
        <w:t xml:space="preserve">            d = </w:t>
      </w:r>
      <w:proofErr w:type="spellStart"/>
      <w:proofErr w:type="gramStart"/>
      <w:r w:rsidRPr="005737B8">
        <w:rPr>
          <w:b/>
        </w:rPr>
        <w:t>random.randint</w:t>
      </w:r>
      <w:proofErr w:type="spellEnd"/>
      <w:proofErr w:type="gramEnd"/>
      <w:r w:rsidRPr="005737B8">
        <w:rPr>
          <w:b/>
        </w:rPr>
        <w:t>(0,len(walls)-1)</w:t>
      </w:r>
    </w:p>
    <w:p w:rsidR="005737B8" w:rsidRPr="005737B8" w:rsidRDefault="005737B8" w:rsidP="005737B8">
      <w:pPr>
        <w:rPr>
          <w:b/>
        </w:rPr>
      </w:pPr>
      <w:r w:rsidRPr="005737B8">
        <w:rPr>
          <w:b/>
        </w:rPr>
        <w:t xml:space="preserve">            #print(</w:t>
      </w:r>
      <w:proofErr w:type="spellStart"/>
      <w:r w:rsidRPr="005737B8">
        <w:rPr>
          <w:b/>
        </w:rPr>
        <w:t>numSets</w:t>
      </w:r>
      <w:proofErr w:type="spellEnd"/>
      <w:r w:rsidRPr="005737B8">
        <w:rPr>
          <w:b/>
        </w:rPr>
        <w:t>)</w:t>
      </w:r>
    </w:p>
    <w:p w:rsidR="005737B8" w:rsidRPr="005737B8" w:rsidRDefault="005737B8" w:rsidP="005737B8">
      <w:pPr>
        <w:rPr>
          <w:b/>
        </w:rPr>
      </w:pPr>
      <w:r w:rsidRPr="005737B8">
        <w:rPr>
          <w:b/>
        </w:rPr>
        <w:t xml:space="preserve">            if (</w:t>
      </w:r>
      <w:proofErr w:type="spellStart"/>
      <w:r w:rsidRPr="005737B8">
        <w:rPr>
          <w:b/>
        </w:rPr>
        <w:t>dsf.in_same_set</w:t>
      </w:r>
      <w:proofErr w:type="spellEnd"/>
      <w:r w:rsidRPr="005737B8">
        <w:rPr>
          <w:b/>
        </w:rPr>
        <w:t>(</w:t>
      </w:r>
      <w:proofErr w:type="spellStart"/>
      <w:proofErr w:type="gramStart"/>
      <w:r w:rsidRPr="005737B8">
        <w:rPr>
          <w:b/>
        </w:rPr>
        <w:t>sets,walls</w:t>
      </w:r>
      <w:proofErr w:type="spellEnd"/>
      <w:proofErr w:type="gramEnd"/>
      <w:r w:rsidRPr="005737B8">
        <w:rPr>
          <w:b/>
        </w:rPr>
        <w:t>[d][0],walls[d][1])) == False:</w:t>
      </w:r>
    </w:p>
    <w:p w:rsidR="005737B8" w:rsidRPr="005737B8" w:rsidRDefault="005737B8" w:rsidP="005737B8">
      <w:pPr>
        <w:rPr>
          <w:b/>
        </w:rPr>
      </w:pPr>
      <w:r w:rsidRPr="005737B8">
        <w:rPr>
          <w:b/>
        </w:rPr>
        <w:lastRenderedPageBreak/>
        <w:t xml:space="preserve">                </w:t>
      </w:r>
    </w:p>
    <w:p w:rsidR="005737B8" w:rsidRPr="005737B8" w:rsidRDefault="005737B8" w:rsidP="005737B8">
      <w:pPr>
        <w:rPr>
          <w:b/>
        </w:rPr>
      </w:pPr>
      <w:r w:rsidRPr="005737B8">
        <w:rPr>
          <w:b/>
        </w:rPr>
        <w:t xml:space="preserve">                </w:t>
      </w:r>
      <w:proofErr w:type="spellStart"/>
      <w:proofErr w:type="gramStart"/>
      <w:r w:rsidRPr="005737B8">
        <w:rPr>
          <w:b/>
        </w:rPr>
        <w:t>dsf.union</w:t>
      </w:r>
      <w:proofErr w:type="gramEnd"/>
      <w:r w:rsidRPr="005737B8">
        <w:rPr>
          <w:b/>
        </w:rPr>
        <w:t>_c</w:t>
      </w:r>
      <w:proofErr w:type="spellEnd"/>
      <w:r w:rsidRPr="005737B8">
        <w:rPr>
          <w:b/>
        </w:rPr>
        <w:t>(</w:t>
      </w:r>
      <w:proofErr w:type="spellStart"/>
      <w:r w:rsidRPr="005737B8">
        <w:rPr>
          <w:b/>
        </w:rPr>
        <w:t>sets,walls</w:t>
      </w:r>
      <w:proofErr w:type="spellEnd"/>
      <w:r w:rsidRPr="005737B8">
        <w:rPr>
          <w:b/>
        </w:rPr>
        <w:t>[d][0],walls[d][1])</w:t>
      </w:r>
    </w:p>
    <w:p w:rsidR="005737B8" w:rsidRPr="005737B8" w:rsidRDefault="005737B8" w:rsidP="005737B8">
      <w:pPr>
        <w:rPr>
          <w:b/>
        </w:rPr>
      </w:pPr>
      <w:r w:rsidRPr="005737B8">
        <w:rPr>
          <w:b/>
        </w:rPr>
        <w:t xml:space="preserve">                </w:t>
      </w:r>
      <w:proofErr w:type="spellStart"/>
      <w:r w:rsidRPr="005737B8">
        <w:rPr>
          <w:b/>
        </w:rPr>
        <w:t>numSets</w:t>
      </w:r>
      <w:proofErr w:type="spellEnd"/>
      <w:r w:rsidRPr="005737B8">
        <w:rPr>
          <w:b/>
        </w:rPr>
        <w:t xml:space="preserve"> -= 1</w:t>
      </w:r>
    </w:p>
    <w:p w:rsidR="005737B8" w:rsidRPr="005737B8" w:rsidRDefault="005737B8" w:rsidP="005737B8">
      <w:pPr>
        <w:rPr>
          <w:b/>
        </w:rPr>
      </w:pPr>
      <w:r w:rsidRPr="005737B8">
        <w:rPr>
          <w:b/>
        </w:rPr>
        <w:t xml:space="preserve">                </w:t>
      </w:r>
      <w:proofErr w:type="spellStart"/>
      <w:r w:rsidRPr="005737B8">
        <w:rPr>
          <w:b/>
        </w:rPr>
        <w:t>walls.pop</w:t>
      </w:r>
      <w:proofErr w:type="spellEnd"/>
      <w:r w:rsidRPr="005737B8">
        <w:rPr>
          <w:b/>
        </w:rPr>
        <w:t>(d)</w:t>
      </w:r>
    </w:p>
    <w:p w:rsidR="005737B8" w:rsidRPr="005737B8" w:rsidRDefault="005737B8" w:rsidP="005737B8">
      <w:pPr>
        <w:rPr>
          <w:b/>
        </w:rPr>
      </w:pPr>
      <w:r w:rsidRPr="005737B8">
        <w:rPr>
          <w:b/>
        </w:rPr>
        <w:t xml:space="preserve">    stop = </w:t>
      </w:r>
      <w:proofErr w:type="spellStart"/>
      <w:proofErr w:type="gramStart"/>
      <w:r w:rsidRPr="005737B8">
        <w:rPr>
          <w:b/>
        </w:rPr>
        <w:t>dt.now</w:t>
      </w:r>
      <w:proofErr w:type="spellEnd"/>
      <w:r w:rsidRPr="005737B8">
        <w:rPr>
          <w:b/>
        </w:rPr>
        <w:t>(</w:t>
      </w:r>
      <w:proofErr w:type="gramEnd"/>
      <w:r w:rsidRPr="005737B8">
        <w:rPr>
          <w:b/>
        </w:rPr>
        <w:t>) -start</w:t>
      </w:r>
    </w:p>
    <w:p w:rsidR="005737B8" w:rsidRPr="005737B8" w:rsidRDefault="005737B8" w:rsidP="005737B8">
      <w:pPr>
        <w:rPr>
          <w:b/>
        </w:rPr>
      </w:pPr>
      <w:r w:rsidRPr="005737B8">
        <w:rPr>
          <w:b/>
        </w:rPr>
        <w:t xml:space="preserve">    if Print == True:</w:t>
      </w:r>
    </w:p>
    <w:p w:rsidR="005737B8" w:rsidRPr="005737B8" w:rsidRDefault="005737B8" w:rsidP="005737B8">
      <w:pPr>
        <w:rPr>
          <w:b/>
        </w:rPr>
      </w:pPr>
      <w:r w:rsidRPr="005737B8">
        <w:rPr>
          <w:b/>
        </w:rPr>
        <w:t xml:space="preserve">        </w:t>
      </w:r>
      <w:proofErr w:type="spellStart"/>
      <w:r w:rsidRPr="005737B8">
        <w:rPr>
          <w:b/>
        </w:rPr>
        <w:t>draw_maze</w:t>
      </w:r>
      <w:proofErr w:type="spellEnd"/>
      <w:r w:rsidRPr="005737B8">
        <w:rPr>
          <w:b/>
        </w:rPr>
        <w:t>(</w:t>
      </w:r>
      <w:proofErr w:type="spellStart"/>
      <w:proofErr w:type="gramStart"/>
      <w:r w:rsidRPr="005737B8">
        <w:rPr>
          <w:b/>
        </w:rPr>
        <w:t>walls,maze</w:t>
      </w:r>
      <w:proofErr w:type="gramEnd"/>
      <w:r w:rsidRPr="005737B8">
        <w:rPr>
          <w:b/>
        </w:rPr>
        <w:t>_rows,maze_cols</w:t>
      </w:r>
      <w:proofErr w:type="spellEnd"/>
      <w:r w:rsidRPr="005737B8">
        <w:rPr>
          <w:b/>
        </w:rPr>
        <w:t xml:space="preserve">) </w:t>
      </w:r>
    </w:p>
    <w:p w:rsidR="005737B8" w:rsidRPr="005737B8" w:rsidRDefault="005737B8" w:rsidP="005737B8">
      <w:pPr>
        <w:rPr>
          <w:b/>
        </w:rPr>
      </w:pPr>
      <w:r w:rsidRPr="005737B8">
        <w:rPr>
          <w:b/>
        </w:rPr>
        <w:t xml:space="preserve">    </w:t>
      </w:r>
      <w:proofErr w:type="gramStart"/>
      <w:r w:rsidRPr="005737B8">
        <w:rPr>
          <w:b/>
        </w:rPr>
        <w:t>print(</w:t>
      </w:r>
      <w:proofErr w:type="gramEnd"/>
      <w:r w:rsidRPr="005737B8">
        <w:rPr>
          <w:b/>
        </w:rPr>
        <w:t>'With compression, wall removal took ', stop,' to complete.')</w:t>
      </w:r>
    </w:p>
    <w:p w:rsidR="005737B8" w:rsidRPr="005737B8" w:rsidRDefault="005737B8" w:rsidP="005737B8">
      <w:pPr>
        <w:rPr>
          <w:b/>
        </w:rPr>
      </w:pPr>
      <w:r w:rsidRPr="005737B8">
        <w:rPr>
          <w:b/>
        </w:rPr>
        <w:t xml:space="preserve">    </w:t>
      </w:r>
    </w:p>
    <w:p w:rsidR="005737B8" w:rsidRPr="005737B8" w:rsidRDefault="005737B8" w:rsidP="005737B8">
      <w:pPr>
        <w:rPr>
          <w:b/>
        </w:rPr>
      </w:pPr>
      <w:r w:rsidRPr="005737B8">
        <w:rPr>
          <w:b/>
        </w:rPr>
        <w:t xml:space="preserve">    </w:t>
      </w:r>
    </w:p>
    <w:p w:rsidR="005737B8" w:rsidRPr="005737B8" w:rsidRDefault="005737B8" w:rsidP="005737B8">
      <w:pPr>
        <w:rPr>
          <w:b/>
        </w:rPr>
      </w:pPr>
      <w:r w:rsidRPr="005737B8">
        <w:rPr>
          <w:b/>
        </w:rPr>
        <w:t xml:space="preserve">def </w:t>
      </w:r>
      <w:proofErr w:type="spellStart"/>
      <w:r w:rsidRPr="005737B8">
        <w:rPr>
          <w:b/>
        </w:rPr>
        <w:t>remove_</w:t>
      </w:r>
      <w:proofErr w:type="gramStart"/>
      <w:r w:rsidRPr="005737B8">
        <w:rPr>
          <w:b/>
        </w:rPr>
        <w:t>walls</w:t>
      </w:r>
      <w:proofErr w:type="spellEnd"/>
      <w:r w:rsidRPr="005737B8">
        <w:rPr>
          <w:b/>
        </w:rPr>
        <w:t>(</w:t>
      </w:r>
      <w:proofErr w:type="gramEnd"/>
      <w:r w:rsidRPr="005737B8">
        <w:rPr>
          <w:b/>
        </w:rPr>
        <w:t xml:space="preserve">W, </w:t>
      </w:r>
      <w:proofErr w:type="spellStart"/>
      <w:r w:rsidRPr="005737B8">
        <w:rPr>
          <w:b/>
        </w:rPr>
        <w:t>sets,Print</w:t>
      </w:r>
      <w:proofErr w:type="spellEnd"/>
      <w:r w:rsidRPr="005737B8">
        <w:rPr>
          <w:b/>
        </w:rPr>
        <w:t>):</w:t>
      </w:r>
    </w:p>
    <w:p w:rsidR="005737B8" w:rsidRPr="005737B8" w:rsidRDefault="005737B8" w:rsidP="005737B8">
      <w:pPr>
        <w:rPr>
          <w:b/>
        </w:rPr>
      </w:pPr>
      <w:r w:rsidRPr="005737B8">
        <w:rPr>
          <w:b/>
        </w:rPr>
        <w:t xml:space="preserve">    </w:t>
      </w:r>
      <w:proofErr w:type="spellStart"/>
      <w:r w:rsidRPr="005737B8">
        <w:rPr>
          <w:b/>
        </w:rPr>
        <w:t>numSets</w:t>
      </w:r>
      <w:proofErr w:type="spellEnd"/>
      <w:r w:rsidRPr="005737B8">
        <w:rPr>
          <w:b/>
        </w:rPr>
        <w:t xml:space="preserve">= </w:t>
      </w:r>
      <w:proofErr w:type="spellStart"/>
      <w:r w:rsidRPr="005737B8">
        <w:rPr>
          <w:b/>
        </w:rPr>
        <w:t>dsf.num_of_sets</w:t>
      </w:r>
      <w:proofErr w:type="spellEnd"/>
      <w:r w:rsidRPr="005737B8">
        <w:rPr>
          <w:b/>
        </w:rPr>
        <w:t>(sets)</w:t>
      </w:r>
    </w:p>
    <w:p w:rsidR="005737B8" w:rsidRPr="005737B8" w:rsidRDefault="005737B8" w:rsidP="005737B8">
      <w:pPr>
        <w:rPr>
          <w:b/>
        </w:rPr>
      </w:pPr>
      <w:r w:rsidRPr="005737B8">
        <w:rPr>
          <w:b/>
        </w:rPr>
        <w:t xml:space="preserve">    start = </w:t>
      </w:r>
      <w:proofErr w:type="spellStart"/>
      <w:proofErr w:type="gramStart"/>
      <w:r w:rsidRPr="005737B8">
        <w:rPr>
          <w:b/>
        </w:rPr>
        <w:t>dt.now</w:t>
      </w:r>
      <w:proofErr w:type="spellEnd"/>
      <w:r w:rsidRPr="005737B8">
        <w:rPr>
          <w:b/>
        </w:rPr>
        <w:t>(</w:t>
      </w:r>
      <w:proofErr w:type="gramEnd"/>
      <w:r w:rsidRPr="005737B8">
        <w:rPr>
          <w:b/>
        </w:rPr>
        <w:t>)</w:t>
      </w:r>
    </w:p>
    <w:p w:rsidR="005737B8" w:rsidRPr="005737B8" w:rsidRDefault="005737B8" w:rsidP="005737B8">
      <w:pPr>
        <w:rPr>
          <w:b/>
        </w:rPr>
      </w:pPr>
      <w:r w:rsidRPr="005737B8">
        <w:rPr>
          <w:b/>
        </w:rPr>
        <w:t xml:space="preserve">    </w:t>
      </w:r>
      <w:proofErr w:type="gramStart"/>
      <w:r w:rsidRPr="005737B8">
        <w:rPr>
          <w:b/>
        </w:rPr>
        <w:t xml:space="preserve">while  </w:t>
      </w:r>
      <w:proofErr w:type="spellStart"/>
      <w:r w:rsidRPr="005737B8">
        <w:rPr>
          <w:b/>
        </w:rPr>
        <w:t>numSets</w:t>
      </w:r>
      <w:proofErr w:type="spellEnd"/>
      <w:proofErr w:type="gramEnd"/>
      <w:r w:rsidRPr="005737B8">
        <w:rPr>
          <w:b/>
        </w:rPr>
        <w:t xml:space="preserve"> &gt; 1 and W is not None:</w:t>
      </w:r>
    </w:p>
    <w:p w:rsidR="005737B8" w:rsidRPr="005737B8" w:rsidRDefault="005737B8" w:rsidP="005737B8">
      <w:pPr>
        <w:rPr>
          <w:b/>
        </w:rPr>
      </w:pPr>
      <w:r w:rsidRPr="005737B8">
        <w:rPr>
          <w:b/>
        </w:rPr>
        <w:t xml:space="preserve">            d = </w:t>
      </w:r>
      <w:proofErr w:type="spellStart"/>
      <w:proofErr w:type="gramStart"/>
      <w:r w:rsidRPr="005737B8">
        <w:rPr>
          <w:b/>
        </w:rPr>
        <w:t>random.randint</w:t>
      </w:r>
      <w:proofErr w:type="spellEnd"/>
      <w:proofErr w:type="gramEnd"/>
      <w:r w:rsidRPr="005737B8">
        <w:rPr>
          <w:b/>
        </w:rPr>
        <w:t>(0,len(walls)-1)</w:t>
      </w:r>
    </w:p>
    <w:p w:rsidR="005737B8" w:rsidRPr="005737B8" w:rsidRDefault="005737B8" w:rsidP="005737B8">
      <w:pPr>
        <w:rPr>
          <w:b/>
        </w:rPr>
      </w:pPr>
      <w:r w:rsidRPr="005737B8">
        <w:rPr>
          <w:b/>
        </w:rPr>
        <w:t xml:space="preserve">            #print(</w:t>
      </w:r>
      <w:proofErr w:type="spellStart"/>
      <w:r w:rsidRPr="005737B8">
        <w:rPr>
          <w:b/>
        </w:rPr>
        <w:t>numSets</w:t>
      </w:r>
      <w:proofErr w:type="spellEnd"/>
      <w:r w:rsidRPr="005737B8">
        <w:rPr>
          <w:b/>
        </w:rPr>
        <w:t>)</w:t>
      </w:r>
    </w:p>
    <w:p w:rsidR="005737B8" w:rsidRPr="005737B8" w:rsidRDefault="005737B8" w:rsidP="005737B8">
      <w:pPr>
        <w:rPr>
          <w:b/>
        </w:rPr>
      </w:pPr>
      <w:r w:rsidRPr="005737B8">
        <w:rPr>
          <w:b/>
        </w:rPr>
        <w:t xml:space="preserve">            if (</w:t>
      </w:r>
      <w:proofErr w:type="spellStart"/>
      <w:r w:rsidRPr="005737B8">
        <w:rPr>
          <w:b/>
        </w:rPr>
        <w:t>dsf.in_same_set</w:t>
      </w:r>
      <w:proofErr w:type="spellEnd"/>
      <w:r w:rsidRPr="005737B8">
        <w:rPr>
          <w:b/>
        </w:rPr>
        <w:t>(</w:t>
      </w:r>
      <w:proofErr w:type="spellStart"/>
      <w:proofErr w:type="gramStart"/>
      <w:r w:rsidRPr="005737B8">
        <w:rPr>
          <w:b/>
        </w:rPr>
        <w:t>sets,walls</w:t>
      </w:r>
      <w:proofErr w:type="spellEnd"/>
      <w:proofErr w:type="gramEnd"/>
      <w:r w:rsidRPr="005737B8">
        <w:rPr>
          <w:b/>
        </w:rPr>
        <w:t>[d][0],walls[d][1])) == False:</w:t>
      </w:r>
    </w:p>
    <w:p w:rsidR="005737B8" w:rsidRPr="005737B8" w:rsidRDefault="005737B8" w:rsidP="005737B8">
      <w:pPr>
        <w:rPr>
          <w:b/>
        </w:rPr>
      </w:pPr>
      <w:r w:rsidRPr="005737B8">
        <w:rPr>
          <w:b/>
        </w:rPr>
        <w:t xml:space="preserve">                </w:t>
      </w:r>
      <w:proofErr w:type="spellStart"/>
      <w:proofErr w:type="gramStart"/>
      <w:r w:rsidRPr="005737B8">
        <w:rPr>
          <w:b/>
        </w:rPr>
        <w:t>dsf.union</w:t>
      </w:r>
      <w:proofErr w:type="spellEnd"/>
      <w:proofErr w:type="gramEnd"/>
      <w:r w:rsidRPr="005737B8">
        <w:rPr>
          <w:b/>
        </w:rPr>
        <w:t>(</w:t>
      </w:r>
      <w:proofErr w:type="spellStart"/>
      <w:r w:rsidRPr="005737B8">
        <w:rPr>
          <w:b/>
        </w:rPr>
        <w:t>sets,walls</w:t>
      </w:r>
      <w:proofErr w:type="spellEnd"/>
      <w:r w:rsidRPr="005737B8">
        <w:rPr>
          <w:b/>
        </w:rPr>
        <w:t>[d][0],walls[d][1])</w:t>
      </w:r>
    </w:p>
    <w:p w:rsidR="005737B8" w:rsidRPr="005737B8" w:rsidRDefault="005737B8" w:rsidP="005737B8">
      <w:pPr>
        <w:rPr>
          <w:b/>
        </w:rPr>
      </w:pPr>
      <w:r w:rsidRPr="005737B8">
        <w:rPr>
          <w:b/>
        </w:rPr>
        <w:t xml:space="preserve">                </w:t>
      </w:r>
      <w:proofErr w:type="spellStart"/>
      <w:r w:rsidRPr="005737B8">
        <w:rPr>
          <w:b/>
        </w:rPr>
        <w:t>numSets</w:t>
      </w:r>
      <w:proofErr w:type="spellEnd"/>
      <w:r w:rsidRPr="005737B8">
        <w:rPr>
          <w:b/>
        </w:rPr>
        <w:t xml:space="preserve"> -= 1</w:t>
      </w:r>
    </w:p>
    <w:p w:rsidR="005737B8" w:rsidRPr="005737B8" w:rsidRDefault="005737B8" w:rsidP="005737B8">
      <w:pPr>
        <w:rPr>
          <w:b/>
        </w:rPr>
      </w:pPr>
      <w:r w:rsidRPr="005737B8">
        <w:rPr>
          <w:b/>
        </w:rPr>
        <w:t xml:space="preserve">                </w:t>
      </w:r>
      <w:proofErr w:type="spellStart"/>
      <w:r w:rsidRPr="005737B8">
        <w:rPr>
          <w:b/>
        </w:rPr>
        <w:t>walls.pop</w:t>
      </w:r>
      <w:proofErr w:type="spellEnd"/>
      <w:r w:rsidRPr="005737B8">
        <w:rPr>
          <w:b/>
        </w:rPr>
        <w:t>(d)</w:t>
      </w:r>
    </w:p>
    <w:p w:rsidR="005737B8" w:rsidRPr="005737B8" w:rsidRDefault="005737B8" w:rsidP="005737B8">
      <w:pPr>
        <w:rPr>
          <w:b/>
        </w:rPr>
      </w:pPr>
      <w:r w:rsidRPr="005737B8">
        <w:rPr>
          <w:b/>
        </w:rPr>
        <w:t xml:space="preserve">    stop = </w:t>
      </w:r>
      <w:proofErr w:type="spellStart"/>
      <w:proofErr w:type="gramStart"/>
      <w:r w:rsidRPr="005737B8">
        <w:rPr>
          <w:b/>
        </w:rPr>
        <w:t>dt.now</w:t>
      </w:r>
      <w:proofErr w:type="spellEnd"/>
      <w:r w:rsidRPr="005737B8">
        <w:rPr>
          <w:b/>
        </w:rPr>
        <w:t>(</w:t>
      </w:r>
      <w:proofErr w:type="gramEnd"/>
      <w:r w:rsidRPr="005737B8">
        <w:rPr>
          <w:b/>
        </w:rPr>
        <w:t>) -start</w:t>
      </w:r>
    </w:p>
    <w:p w:rsidR="005737B8" w:rsidRPr="005737B8" w:rsidRDefault="005737B8" w:rsidP="005737B8">
      <w:pPr>
        <w:rPr>
          <w:b/>
        </w:rPr>
      </w:pPr>
      <w:r w:rsidRPr="005737B8">
        <w:rPr>
          <w:b/>
        </w:rPr>
        <w:t xml:space="preserve">    if Print == True:</w:t>
      </w:r>
    </w:p>
    <w:p w:rsidR="005737B8" w:rsidRPr="005737B8" w:rsidRDefault="005737B8" w:rsidP="005737B8">
      <w:pPr>
        <w:rPr>
          <w:b/>
        </w:rPr>
      </w:pPr>
      <w:r w:rsidRPr="005737B8">
        <w:rPr>
          <w:b/>
        </w:rPr>
        <w:t xml:space="preserve">        </w:t>
      </w:r>
      <w:proofErr w:type="spellStart"/>
      <w:r w:rsidRPr="005737B8">
        <w:rPr>
          <w:b/>
        </w:rPr>
        <w:t>draw_maze</w:t>
      </w:r>
      <w:proofErr w:type="spellEnd"/>
      <w:r w:rsidRPr="005737B8">
        <w:rPr>
          <w:b/>
        </w:rPr>
        <w:t>(</w:t>
      </w:r>
      <w:proofErr w:type="spellStart"/>
      <w:proofErr w:type="gramStart"/>
      <w:r w:rsidRPr="005737B8">
        <w:rPr>
          <w:b/>
        </w:rPr>
        <w:t>walls,maze</w:t>
      </w:r>
      <w:proofErr w:type="gramEnd"/>
      <w:r w:rsidRPr="005737B8">
        <w:rPr>
          <w:b/>
        </w:rPr>
        <w:t>_rows,maze_cols</w:t>
      </w:r>
      <w:proofErr w:type="spellEnd"/>
      <w:r w:rsidRPr="005737B8">
        <w:rPr>
          <w:b/>
        </w:rPr>
        <w:t xml:space="preserve">) </w:t>
      </w:r>
    </w:p>
    <w:p w:rsidR="005737B8" w:rsidRPr="005737B8" w:rsidRDefault="005737B8" w:rsidP="005737B8">
      <w:pPr>
        <w:rPr>
          <w:b/>
        </w:rPr>
      </w:pPr>
      <w:r w:rsidRPr="005737B8">
        <w:rPr>
          <w:b/>
        </w:rPr>
        <w:t xml:space="preserve">    </w:t>
      </w:r>
      <w:proofErr w:type="gramStart"/>
      <w:r w:rsidRPr="005737B8">
        <w:rPr>
          <w:b/>
        </w:rPr>
        <w:t>print(</w:t>
      </w:r>
      <w:proofErr w:type="gramEnd"/>
      <w:r w:rsidRPr="005737B8">
        <w:rPr>
          <w:b/>
        </w:rPr>
        <w:t>'Without compression, wall removal took ', stop,' to complete.')</w:t>
      </w:r>
    </w:p>
    <w:p w:rsidR="005737B8" w:rsidRPr="005737B8" w:rsidRDefault="005737B8" w:rsidP="005737B8">
      <w:pPr>
        <w:rPr>
          <w:b/>
        </w:rPr>
      </w:pPr>
      <w:r w:rsidRPr="005737B8">
        <w:rPr>
          <w:b/>
        </w:rPr>
        <w:t xml:space="preserve">    </w:t>
      </w:r>
    </w:p>
    <w:p w:rsidR="005737B8" w:rsidRPr="005737B8" w:rsidRDefault="005737B8" w:rsidP="005737B8">
      <w:pPr>
        <w:rPr>
          <w:b/>
        </w:rPr>
      </w:pPr>
      <w:r w:rsidRPr="005737B8">
        <w:rPr>
          <w:b/>
        </w:rPr>
        <w:t xml:space="preserve">            </w:t>
      </w:r>
    </w:p>
    <w:p w:rsidR="005737B8" w:rsidRPr="005737B8" w:rsidRDefault="005737B8" w:rsidP="005737B8">
      <w:pPr>
        <w:rPr>
          <w:b/>
        </w:rPr>
      </w:pPr>
      <w:r w:rsidRPr="005737B8">
        <w:rPr>
          <w:b/>
        </w:rPr>
        <w:lastRenderedPageBreak/>
        <w:t xml:space="preserve">def </w:t>
      </w:r>
      <w:proofErr w:type="spellStart"/>
      <w:r w:rsidRPr="005737B8">
        <w:rPr>
          <w:b/>
        </w:rPr>
        <w:t>draw_maze</w:t>
      </w:r>
      <w:proofErr w:type="spellEnd"/>
      <w:r w:rsidRPr="005737B8">
        <w:rPr>
          <w:b/>
        </w:rPr>
        <w:t>(</w:t>
      </w:r>
      <w:proofErr w:type="spellStart"/>
      <w:proofErr w:type="gramStart"/>
      <w:r w:rsidRPr="005737B8">
        <w:rPr>
          <w:b/>
        </w:rPr>
        <w:t>walls,maze</w:t>
      </w:r>
      <w:proofErr w:type="gramEnd"/>
      <w:r w:rsidRPr="005737B8">
        <w:rPr>
          <w:b/>
        </w:rPr>
        <w:t>_rows,maze_cols,cell_nums</w:t>
      </w:r>
      <w:proofErr w:type="spellEnd"/>
      <w:r w:rsidRPr="005737B8">
        <w:rPr>
          <w:b/>
        </w:rPr>
        <w:t>=False):</w:t>
      </w:r>
    </w:p>
    <w:p w:rsidR="005737B8" w:rsidRPr="005737B8" w:rsidRDefault="005737B8" w:rsidP="005737B8">
      <w:pPr>
        <w:rPr>
          <w:b/>
        </w:rPr>
      </w:pPr>
      <w:r w:rsidRPr="005737B8">
        <w:rPr>
          <w:b/>
        </w:rPr>
        <w:t xml:space="preserve">    fig, ax = </w:t>
      </w:r>
      <w:proofErr w:type="spellStart"/>
      <w:proofErr w:type="gramStart"/>
      <w:r w:rsidRPr="005737B8">
        <w:rPr>
          <w:b/>
        </w:rPr>
        <w:t>plt.subplots</w:t>
      </w:r>
      <w:proofErr w:type="spellEnd"/>
      <w:proofErr w:type="gramEnd"/>
      <w:r w:rsidRPr="005737B8">
        <w:rPr>
          <w:b/>
        </w:rPr>
        <w:t>()</w:t>
      </w:r>
    </w:p>
    <w:p w:rsidR="005737B8" w:rsidRPr="005737B8" w:rsidRDefault="005737B8" w:rsidP="005737B8">
      <w:pPr>
        <w:rPr>
          <w:b/>
        </w:rPr>
      </w:pPr>
      <w:r w:rsidRPr="005737B8">
        <w:rPr>
          <w:b/>
        </w:rPr>
        <w:t xml:space="preserve">    for w in walls:</w:t>
      </w:r>
    </w:p>
    <w:p w:rsidR="005737B8" w:rsidRPr="005737B8" w:rsidRDefault="005737B8" w:rsidP="005737B8">
      <w:pPr>
        <w:rPr>
          <w:b/>
        </w:rPr>
      </w:pPr>
      <w:r w:rsidRPr="005737B8">
        <w:rPr>
          <w:b/>
        </w:rPr>
        <w:t xml:space="preserve">        if w[1]-</w:t>
      </w:r>
      <w:proofErr w:type="gramStart"/>
      <w:r w:rsidRPr="005737B8">
        <w:rPr>
          <w:b/>
        </w:rPr>
        <w:t>w[</w:t>
      </w:r>
      <w:proofErr w:type="gramEnd"/>
      <w:r w:rsidRPr="005737B8">
        <w:rPr>
          <w:b/>
        </w:rPr>
        <w:t>0] ==1: #vertical wall</w:t>
      </w:r>
    </w:p>
    <w:p w:rsidR="005737B8" w:rsidRPr="005737B8" w:rsidRDefault="005737B8" w:rsidP="005737B8">
      <w:pPr>
        <w:rPr>
          <w:b/>
        </w:rPr>
      </w:pPr>
      <w:r w:rsidRPr="005737B8">
        <w:rPr>
          <w:b/>
        </w:rPr>
        <w:t xml:space="preserve">            x0 = (w[</w:t>
      </w:r>
      <w:proofErr w:type="gramStart"/>
      <w:r w:rsidRPr="005737B8">
        <w:rPr>
          <w:b/>
        </w:rPr>
        <w:t>1]%</w:t>
      </w:r>
      <w:proofErr w:type="spellStart"/>
      <w:proofErr w:type="gramEnd"/>
      <w:r w:rsidRPr="005737B8">
        <w:rPr>
          <w:b/>
        </w:rPr>
        <w:t>maze_cols</w:t>
      </w:r>
      <w:proofErr w:type="spellEnd"/>
      <w:r w:rsidRPr="005737B8">
        <w:rPr>
          <w:b/>
        </w:rPr>
        <w:t>)</w:t>
      </w:r>
    </w:p>
    <w:p w:rsidR="005737B8" w:rsidRPr="006D1B72" w:rsidRDefault="005737B8" w:rsidP="005737B8">
      <w:pPr>
        <w:rPr>
          <w:b/>
          <w:lang w:val="es-US"/>
        </w:rPr>
      </w:pPr>
      <w:r w:rsidRPr="005737B8">
        <w:rPr>
          <w:b/>
        </w:rPr>
        <w:t xml:space="preserve">            </w:t>
      </w:r>
      <w:r w:rsidRPr="006D1B72">
        <w:rPr>
          <w:b/>
          <w:lang w:val="es-US"/>
        </w:rPr>
        <w:t>x1 = x0</w:t>
      </w:r>
    </w:p>
    <w:p w:rsidR="005737B8" w:rsidRPr="006D1B72" w:rsidRDefault="005737B8" w:rsidP="005737B8">
      <w:pPr>
        <w:rPr>
          <w:b/>
          <w:lang w:val="es-US"/>
        </w:rPr>
      </w:pPr>
      <w:r w:rsidRPr="006D1B72">
        <w:rPr>
          <w:b/>
          <w:lang w:val="es-US"/>
        </w:rPr>
        <w:t xml:space="preserve">            y0 = (w[1]//</w:t>
      </w:r>
      <w:proofErr w:type="spellStart"/>
      <w:r w:rsidRPr="006D1B72">
        <w:rPr>
          <w:b/>
          <w:lang w:val="es-US"/>
        </w:rPr>
        <w:t>maze_cols</w:t>
      </w:r>
      <w:proofErr w:type="spellEnd"/>
      <w:r w:rsidRPr="006D1B72">
        <w:rPr>
          <w:b/>
          <w:lang w:val="es-US"/>
        </w:rPr>
        <w:t>)</w:t>
      </w:r>
    </w:p>
    <w:p w:rsidR="005737B8" w:rsidRPr="006D1B72" w:rsidRDefault="005737B8" w:rsidP="005737B8">
      <w:pPr>
        <w:rPr>
          <w:b/>
          <w:lang w:val="es-US"/>
        </w:rPr>
      </w:pPr>
      <w:r w:rsidRPr="006D1B72">
        <w:rPr>
          <w:b/>
          <w:lang w:val="es-US"/>
        </w:rPr>
        <w:t xml:space="preserve">            y1 = y0+1</w:t>
      </w:r>
    </w:p>
    <w:p w:rsidR="005737B8" w:rsidRPr="005737B8" w:rsidRDefault="005737B8" w:rsidP="005737B8">
      <w:pPr>
        <w:rPr>
          <w:b/>
        </w:rPr>
      </w:pPr>
      <w:r w:rsidRPr="006D1B72">
        <w:rPr>
          <w:b/>
          <w:lang w:val="es-US"/>
        </w:rPr>
        <w:t xml:space="preserve">        </w:t>
      </w:r>
      <w:proofErr w:type="gramStart"/>
      <w:r w:rsidRPr="005737B8">
        <w:rPr>
          <w:b/>
        </w:rPr>
        <w:t>else:#</w:t>
      </w:r>
      <w:proofErr w:type="gramEnd"/>
      <w:r w:rsidRPr="005737B8">
        <w:rPr>
          <w:b/>
        </w:rPr>
        <w:t>horizontal wall</w:t>
      </w:r>
    </w:p>
    <w:p w:rsidR="005737B8" w:rsidRPr="005737B8" w:rsidRDefault="005737B8" w:rsidP="005737B8">
      <w:pPr>
        <w:rPr>
          <w:b/>
        </w:rPr>
      </w:pPr>
      <w:r w:rsidRPr="005737B8">
        <w:rPr>
          <w:b/>
        </w:rPr>
        <w:t xml:space="preserve">            x0 = (w[</w:t>
      </w:r>
      <w:proofErr w:type="gramStart"/>
      <w:r w:rsidRPr="005737B8">
        <w:rPr>
          <w:b/>
        </w:rPr>
        <w:t>0]%</w:t>
      </w:r>
      <w:proofErr w:type="spellStart"/>
      <w:proofErr w:type="gramEnd"/>
      <w:r w:rsidRPr="005737B8">
        <w:rPr>
          <w:b/>
        </w:rPr>
        <w:t>maze_cols</w:t>
      </w:r>
      <w:proofErr w:type="spellEnd"/>
      <w:r w:rsidRPr="005737B8">
        <w:rPr>
          <w:b/>
        </w:rPr>
        <w:t>)</w:t>
      </w:r>
    </w:p>
    <w:p w:rsidR="005737B8" w:rsidRPr="006D1B72" w:rsidRDefault="005737B8" w:rsidP="005737B8">
      <w:pPr>
        <w:rPr>
          <w:b/>
          <w:lang w:val="es-US"/>
        </w:rPr>
      </w:pPr>
      <w:r w:rsidRPr="005737B8">
        <w:rPr>
          <w:b/>
        </w:rPr>
        <w:t xml:space="preserve">            </w:t>
      </w:r>
      <w:r w:rsidRPr="006D1B72">
        <w:rPr>
          <w:b/>
          <w:lang w:val="es-US"/>
        </w:rPr>
        <w:t>x1 = x0+1</w:t>
      </w:r>
    </w:p>
    <w:p w:rsidR="005737B8" w:rsidRPr="006D1B72" w:rsidRDefault="005737B8" w:rsidP="005737B8">
      <w:pPr>
        <w:rPr>
          <w:b/>
          <w:lang w:val="es-US"/>
        </w:rPr>
      </w:pPr>
      <w:r w:rsidRPr="006D1B72">
        <w:rPr>
          <w:b/>
          <w:lang w:val="es-US"/>
        </w:rPr>
        <w:t xml:space="preserve">            y0 = (w[1]//</w:t>
      </w:r>
      <w:proofErr w:type="spellStart"/>
      <w:r w:rsidRPr="006D1B72">
        <w:rPr>
          <w:b/>
          <w:lang w:val="es-US"/>
        </w:rPr>
        <w:t>maze_cols</w:t>
      </w:r>
      <w:proofErr w:type="spellEnd"/>
      <w:r w:rsidRPr="006D1B72">
        <w:rPr>
          <w:b/>
          <w:lang w:val="es-US"/>
        </w:rPr>
        <w:t>)</w:t>
      </w:r>
    </w:p>
    <w:p w:rsidR="005737B8" w:rsidRPr="006D1B72" w:rsidRDefault="005737B8" w:rsidP="005737B8">
      <w:pPr>
        <w:rPr>
          <w:b/>
          <w:lang w:val="es-US"/>
        </w:rPr>
      </w:pPr>
      <w:r w:rsidRPr="006D1B72">
        <w:rPr>
          <w:b/>
          <w:lang w:val="es-US"/>
        </w:rPr>
        <w:t xml:space="preserve">            y1 = y0  </w:t>
      </w:r>
    </w:p>
    <w:p w:rsidR="005737B8" w:rsidRPr="005737B8" w:rsidRDefault="005737B8" w:rsidP="005737B8">
      <w:pPr>
        <w:rPr>
          <w:b/>
        </w:rPr>
      </w:pPr>
      <w:r w:rsidRPr="006D1B72">
        <w:rPr>
          <w:b/>
          <w:lang w:val="es-US"/>
        </w:rPr>
        <w:t xml:space="preserve">        </w:t>
      </w:r>
      <w:proofErr w:type="spellStart"/>
      <w:proofErr w:type="gramStart"/>
      <w:r w:rsidRPr="005737B8">
        <w:rPr>
          <w:b/>
        </w:rPr>
        <w:t>ax.plot</w:t>
      </w:r>
      <w:proofErr w:type="spellEnd"/>
      <w:proofErr w:type="gramEnd"/>
      <w:r w:rsidRPr="005737B8">
        <w:rPr>
          <w:b/>
        </w:rPr>
        <w:t>([x0,x1],[y0,y1],linewidth=1,color='k')</w:t>
      </w:r>
    </w:p>
    <w:p w:rsidR="005737B8" w:rsidRPr="005737B8" w:rsidRDefault="005737B8" w:rsidP="005737B8">
      <w:pPr>
        <w:rPr>
          <w:b/>
        </w:rPr>
      </w:pPr>
      <w:r w:rsidRPr="005737B8">
        <w:rPr>
          <w:b/>
        </w:rPr>
        <w:t xml:space="preserve">    </w:t>
      </w:r>
      <w:proofErr w:type="spellStart"/>
      <w:r w:rsidRPr="005737B8">
        <w:rPr>
          <w:b/>
        </w:rPr>
        <w:t>sx</w:t>
      </w:r>
      <w:proofErr w:type="spellEnd"/>
      <w:r w:rsidRPr="005737B8">
        <w:rPr>
          <w:b/>
        </w:rPr>
        <w:t xml:space="preserve"> = </w:t>
      </w:r>
      <w:proofErr w:type="spellStart"/>
      <w:r w:rsidRPr="005737B8">
        <w:rPr>
          <w:b/>
        </w:rPr>
        <w:t>maze_cols</w:t>
      </w:r>
      <w:proofErr w:type="spellEnd"/>
    </w:p>
    <w:p w:rsidR="005737B8" w:rsidRPr="005737B8" w:rsidRDefault="005737B8" w:rsidP="005737B8">
      <w:pPr>
        <w:rPr>
          <w:b/>
        </w:rPr>
      </w:pPr>
      <w:r w:rsidRPr="005737B8">
        <w:rPr>
          <w:b/>
        </w:rPr>
        <w:t xml:space="preserve">    </w:t>
      </w:r>
      <w:proofErr w:type="spellStart"/>
      <w:r w:rsidRPr="005737B8">
        <w:rPr>
          <w:b/>
        </w:rPr>
        <w:t>sy</w:t>
      </w:r>
      <w:proofErr w:type="spellEnd"/>
      <w:r w:rsidRPr="005737B8">
        <w:rPr>
          <w:b/>
        </w:rPr>
        <w:t xml:space="preserve"> = </w:t>
      </w:r>
      <w:proofErr w:type="spellStart"/>
      <w:r w:rsidRPr="005737B8">
        <w:rPr>
          <w:b/>
        </w:rPr>
        <w:t>maze_rows</w:t>
      </w:r>
      <w:proofErr w:type="spellEnd"/>
    </w:p>
    <w:p w:rsidR="005737B8" w:rsidRPr="005737B8" w:rsidRDefault="005737B8" w:rsidP="005737B8">
      <w:pPr>
        <w:rPr>
          <w:b/>
        </w:rPr>
      </w:pPr>
      <w:r w:rsidRPr="005737B8">
        <w:rPr>
          <w:b/>
        </w:rPr>
        <w:t xml:space="preserve">    </w:t>
      </w:r>
      <w:proofErr w:type="spellStart"/>
      <w:proofErr w:type="gramStart"/>
      <w:r w:rsidRPr="005737B8">
        <w:rPr>
          <w:b/>
        </w:rPr>
        <w:t>ax.plot</w:t>
      </w:r>
      <w:proofErr w:type="spellEnd"/>
      <w:proofErr w:type="gramEnd"/>
      <w:r w:rsidRPr="005737B8">
        <w:rPr>
          <w:b/>
        </w:rPr>
        <w:t>([0,0,sx,sx,0],[0,sy,sy,0,0],linewidth=2,color='k')</w:t>
      </w:r>
    </w:p>
    <w:p w:rsidR="005737B8" w:rsidRPr="005737B8" w:rsidRDefault="005737B8" w:rsidP="005737B8">
      <w:pPr>
        <w:rPr>
          <w:b/>
        </w:rPr>
      </w:pPr>
      <w:r w:rsidRPr="005737B8">
        <w:rPr>
          <w:b/>
        </w:rPr>
        <w:t xml:space="preserve">    if </w:t>
      </w:r>
      <w:proofErr w:type="spellStart"/>
      <w:r w:rsidRPr="005737B8">
        <w:rPr>
          <w:b/>
        </w:rPr>
        <w:t>cell_nums</w:t>
      </w:r>
      <w:proofErr w:type="spellEnd"/>
      <w:r w:rsidRPr="005737B8">
        <w:rPr>
          <w:b/>
        </w:rPr>
        <w:t>:</w:t>
      </w:r>
    </w:p>
    <w:p w:rsidR="005737B8" w:rsidRPr="005737B8" w:rsidRDefault="005737B8" w:rsidP="005737B8">
      <w:pPr>
        <w:rPr>
          <w:b/>
        </w:rPr>
      </w:pPr>
      <w:r w:rsidRPr="005737B8">
        <w:rPr>
          <w:b/>
        </w:rPr>
        <w:t xml:space="preserve">        for r in range(</w:t>
      </w:r>
      <w:proofErr w:type="spellStart"/>
      <w:r w:rsidRPr="005737B8">
        <w:rPr>
          <w:b/>
        </w:rPr>
        <w:t>maze_rows</w:t>
      </w:r>
      <w:proofErr w:type="spellEnd"/>
      <w:r w:rsidRPr="005737B8">
        <w:rPr>
          <w:b/>
        </w:rPr>
        <w:t>):</w:t>
      </w:r>
    </w:p>
    <w:p w:rsidR="005737B8" w:rsidRPr="005737B8" w:rsidRDefault="005737B8" w:rsidP="005737B8">
      <w:pPr>
        <w:rPr>
          <w:b/>
        </w:rPr>
      </w:pPr>
      <w:r w:rsidRPr="005737B8">
        <w:rPr>
          <w:b/>
        </w:rPr>
        <w:t xml:space="preserve">            for c in range(</w:t>
      </w:r>
      <w:proofErr w:type="spellStart"/>
      <w:r w:rsidRPr="005737B8">
        <w:rPr>
          <w:b/>
        </w:rPr>
        <w:t>maze_cols</w:t>
      </w:r>
      <w:proofErr w:type="spellEnd"/>
      <w:r w:rsidRPr="005737B8">
        <w:rPr>
          <w:b/>
        </w:rPr>
        <w:t>):</w:t>
      </w:r>
    </w:p>
    <w:p w:rsidR="005737B8" w:rsidRPr="005737B8" w:rsidRDefault="005737B8" w:rsidP="005737B8">
      <w:pPr>
        <w:rPr>
          <w:b/>
        </w:rPr>
      </w:pPr>
      <w:r w:rsidRPr="005737B8">
        <w:rPr>
          <w:b/>
        </w:rPr>
        <w:t xml:space="preserve">                cell = c + r*</w:t>
      </w:r>
      <w:proofErr w:type="spellStart"/>
      <w:r w:rsidRPr="005737B8">
        <w:rPr>
          <w:b/>
        </w:rPr>
        <w:t>maze_cols</w:t>
      </w:r>
      <w:proofErr w:type="spellEnd"/>
      <w:r w:rsidRPr="005737B8">
        <w:rPr>
          <w:b/>
        </w:rPr>
        <w:t xml:space="preserve">   </w:t>
      </w:r>
    </w:p>
    <w:p w:rsidR="005737B8" w:rsidRPr="005737B8" w:rsidRDefault="005737B8" w:rsidP="005737B8">
      <w:pPr>
        <w:rPr>
          <w:b/>
        </w:rPr>
      </w:pPr>
      <w:r w:rsidRPr="005737B8">
        <w:rPr>
          <w:b/>
        </w:rPr>
        <w:t xml:space="preserve">                </w:t>
      </w:r>
      <w:proofErr w:type="spellStart"/>
      <w:r w:rsidRPr="005737B8">
        <w:rPr>
          <w:b/>
        </w:rPr>
        <w:t>ax.text</w:t>
      </w:r>
      <w:proofErr w:type="spellEnd"/>
      <w:r w:rsidRPr="005737B8">
        <w:rPr>
          <w:b/>
        </w:rPr>
        <w:t>((c+.5</w:t>
      </w:r>
      <w:proofErr w:type="gramStart"/>
      <w:r w:rsidRPr="005737B8">
        <w:rPr>
          <w:b/>
        </w:rPr>
        <w:t>),(</w:t>
      </w:r>
      <w:proofErr w:type="gramEnd"/>
      <w:r w:rsidRPr="005737B8">
        <w:rPr>
          <w:b/>
        </w:rPr>
        <w:t>r+.5), str(cell), size=10,</w:t>
      </w:r>
    </w:p>
    <w:p w:rsidR="005737B8" w:rsidRPr="006D1B72" w:rsidRDefault="005737B8" w:rsidP="005737B8">
      <w:pPr>
        <w:rPr>
          <w:b/>
          <w:lang w:val="es-US"/>
        </w:rPr>
      </w:pPr>
      <w:r w:rsidRPr="005737B8">
        <w:rPr>
          <w:b/>
        </w:rPr>
        <w:t xml:space="preserve">                        </w:t>
      </w:r>
      <w:r w:rsidRPr="006D1B72">
        <w:rPr>
          <w:b/>
          <w:lang w:val="es-US"/>
        </w:rPr>
        <w:t>ha="center", va="center")</w:t>
      </w:r>
    </w:p>
    <w:p w:rsidR="005737B8" w:rsidRPr="006D1B72" w:rsidRDefault="005737B8" w:rsidP="005737B8">
      <w:pPr>
        <w:rPr>
          <w:b/>
          <w:lang w:val="es-US"/>
        </w:rPr>
      </w:pPr>
      <w:r w:rsidRPr="006D1B72">
        <w:rPr>
          <w:b/>
          <w:lang w:val="es-US"/>
        </w:rPr>
        <w:t xml:space="preserve">    </w:t>
      </w:r>
      <w:proofErr w:type="spellStart"/>
      <w:proofErr w:type="gramStart"/>
      <w:r w:rsidRPr="006D1B72">
        <w:rPr>
          <w:b/>
          <w:lang w:val="es-US"/>
        </w:rPr>
        <w:t>ax.axis</w:t>
      </w:r>
      <w:proofErr w:type="spellEnd"/>
      <w:proofErr w:type="gramEnd"/>
      <w:r w:rsidRPr="006D1B72">
        <w:rPr>
          <w:b/>
          <w:lang w:val="es-US"/>
        </w:rPr>
        <w:t xml:space="preserve">('off') </w:t>
      </w:r>
    </w:p>
    <w:p w:rsidR="005737B8" w:rsidRPr="005737B8" w:rsidRDefault="005737B8" w:rsidP="005737B8">
      <w:pPr>
        <w:rPr>
          <w:b/>
        </w:rPr>
      </w:pPr>
      <w:r w:rsidRPr="006D1B72">
        <w:rPr>
          <w:b/>
          <w:lang w:val="es-US"/>
        </w:rPr>
        <w:t xml:space="preserve">    </w:t>
      </w:r>
      <w:proofErr w:type="spellStart"/>
      <w:r w:rsidRPr="005737B8">
        <w:rPr>
          <w:b/>
        </w:rPr>
        <w:t>ax.set_</w:t>
      </w:r>
      <w:proofErr w:type="gramStart"/>
      <w:r w:rsidRPr="005737B8">
        <w:rPr>
          <w:b/>
        </w:rPr>
        <w:t>aspect</w:t>
      </w:r>
      <w:proofErr w:type="spellEnd"/>
      <w:r w:rsidRPr="005737B8">
        <w:rPr>
          <w:b/>
        </w:rPr>
        <w:t>(</w:t>
      </w:r>
      <w:proofErr w:type="gramEnd"/>
      <w:r w:rsidRPr="005737B8">
        <w:rPr>
          <w:b/>
        </w:rPr>
        <w:t>1.0)</w:t>
      </w:r>
    </w:p>
    <w:p w:rsidR="005737B8" w:rsidRPr="005737B8" w:rsidRDefault="005737B8" w:rsidP="005737B8">
      <w:pPr>
        <w:rPr>
          <w:b/>
        </w:rPr>
      </w:pPr>
    </w:p>
    <w:p w:rsidR="005737B8" w:rsidRPr="005737B8" w:rsidRDefault="005737B8" w:rsidP="005737B8">
      <w:pPr>
        <w:rPr>
          <w:b/>
        </w:rPr>
      </w:pPr>
      <w:r w:rsidRPr="005737B8">
        <w:rPr>
          <w:b/>
        </w:rPr>
        <w:lastRenderedPageBreak/>
        <w:t xml:space="preserve">def </w:t>
      </w:r>
      <w:proofErr w:type="spellStart"/>
      <w:r w:rsidRPr="005737B8">
        <w:rPr>
          <w:b/>
        </w:rPr>
        <w:t>wall_</w:t>
      </w:r>
      <w:proofErr w:type="gramStart"/>
      <w:r w:rsidRPr="005737B8">
        <w:rPr>
          <w:b/>
        </w:rPr>
        <w:t>list</w:t>
      </w:r>
      <w:proofErr w:type="spellEnd"/>
      <w:r w:rsidRPr="005737B8">
        <w:rPr>
          <w:b/>
        </w:rPr>
        <w:t>(</w:t>
      </w:r>
      <w:proofErr w:type="spellStart"/>
      <w:proofErr w:type="gramEnd"/>
      <w:r w:rsidRPr="005737B8">
        <w:rPr>
          <w:b/>
        </w:rPr>
        <w:t>maze_rows</w:t>
      </w:r>
      <w:proofErr w:type="spellEnd"/>
      <w:r w:rsidRPr="005737B8">
        <w:rPr>
          <w:b/>
        </w:rPr>
        <w:t xml:space="preserve">, </w:t>
      </w:r>
      <w:proofErr w:type="spellStart"/>
      <w:r w:rsidRPr="005737B8">
        <w:rPr>
          <w:b/>
        </w:rPr>
        <w:t>maze_cols</w:t>
      </w:r>
      <w:proofErr w:type="spellEnd"/>
      <w:r w:rsidRPr="005737B8">
        <w:rPr>
          <w:b/>
        </w:rPr>
        <w:t>):</w:t>
      </w:r>
    </w:p>
    <w:p w:rsidR="005737B8" w:rsidRPr="005737B8" w:rsidRDefault="005737B8" w:rsidP="005737B8">
      <w:pPr>
        <w:rPr>
          <w:b/>
        </w:rPr>
      </w:pPr>
      <w:r w:rsidRPr="005737B8">
        <w:rPr>
          <w:b/>
        </w:rPr>
        <w:t xml:space="preserve">    # Creates a list with all the walls in the maze</w:t>
      </w:r>
    </w:p>
    <w:p w:rsidR="005737B8" w:rsidRPr="005737B8" w:rsidRDefault="005737B8" w:rsidP="005737B8">
      <w:pPr>
        <w:rPr>
          <w:b/>
        </w:rPr>
      </w:pPr>
      <w:r w:rsidRPr="005737B8">
        <w:rPr>
          <w:b/>
        </w:rPr>
        <w:t xml:space="preserve">    w </w:t>
      </w:r>
      <w:proofErr w:type="gramStart"/>
      <w:r w:rsidRPr="005737B8">
        <w:rPr>
          <w:b/>
        </w:rPr>
        <w:t>=[</w:t>
      </w:r>
      <w:proofErr w:type="gramEnd"/>
      <w:r w:rsidRPr="005737B8">
        <w:rPr>
          <w:b/>
        </w:rPr>
        <w:t>]</w:t>
      </w:r>
    </w:p>
    <w:p w:rsidR="005737B8" w:rsidRPr="005737B8" w:rsidRDefault="005737B8" w:rsidP="005737B8">
      <w:pPr>
        <w:rPr>
          <w:b/>
        </w:rPr>
      </w:pPr>
      <w:r w:rsidRPr="005737B8">
        <w:rPr>
          <w:b/>
        </w:rPr>
        <w:t xml:space="preserve">    for r in range(</w:t>
      </w:r>
      <w:proofErr w:type="spellStart"/>
      <w:r w:rsidRPr="005737B8">
        <w:rPr>
          <w:b/>
        </w:rPr>
        <w:t>maze_rows</w:t>
      </w:r>
      <w:proofErr w:type="spellEnd"/>
      <w:r w:rsidRPr="005737B8">
        <w:rPr>
          <w:b/>
        </w:rPr>
        <w:t>):</w:t>
      </w:r>
    </w:p>
    <w:p w:rsidR="005737B8" w:rsidRPr="005737B8" w:rsidRDefault="005737B8" w:rsidP="005737B8">
      <w:pPr>
        <w:rPr>
          <w:b/>
        </w:rPr>
      </w:pPr>
      <w:r w:rsidRPr="005737B8">
        <w:rPr>
          <w:b/>
        </w:rPr>
        <w:t xml:space="preserve">        for c in range(</w:t>
      </w:r>
      <w:proofErr w:type="spellStart"/>
      <w:r w:rsidRPr="005737B8">
        <w:rPr>
          <w:b/>
        </w:rPr>
        <w:t>maze_cols</w:t>
      </w:r>
      <w:proofErr w:type="spellEnd"/>
      <w:r w:rsidRPr="005737B8">
        <w:rPr>
          <w:b/>
        </w:rPr>
        <w:t>):</w:t>
      </w:r>
    </w:p>
    <w:p w:rsidR="005737B8" w:rsidRPr="005737B8" w:rsidRDefault="005737B8" w:rsidP="005737B8">
      <w:pPr>
        <w:rPr>
          <w:b/>
        </w:rPr>
      </w:pPr>
      <w:r w:rsidRPr="005737B8">
        <w:rPr>
          <w:b/>
        </w:rPr>
        <w:t xml:space="preserve">            cell = c + r*</w:t>
      </w:r>
      <w:proofErr w:type="spellStart"/>
      <w:r w:rsidRPr="005737B8">
        <w:rPr>
          <w:b/>
        </w:rPr>
        <w:t>maze_cols</w:t>
      </w:r>
      <w:proofErr w:type="spellEnd"/>
    </w:p>
    <w:p w:rsidR="005737B8" w:rsidRPr="005737B8" w:rsidRDefault="005737B8" w:rsidP="005737B8">
      <w:pPr>
        <w:rPr>
          <w:b/>
        </w:rPr>
      </w:pPr>
      <w:r w:rsidRPr="005737B8">
        <w:rPr>
          <w:b/>
        </w:rPr>
        <w:t xml:space="preserve">            if </w:t>
      </w:r>
      <w:proofErr w:type="gramStart"/>
      <w:r w:rsidRPr="005737B8">
        <w:rPr>
          <w:b/>
        </w:rPr>
        <w:t>c!=</w:t>
      </w:r>
      <w:proofErr w:type="gramEnd"/>
      <w:r w:rsidRPr="005737B8">
        <w:rPr>
          <w:b/>
        </w:rPr>
        <w:t>maze_cols-1:</w:t>
      </w:r>
    </w:p>
    <w:p w:rsidR="005737B8" w:rsidRPr="005737B8" w:rsidRDefault="005737B8" w:rsidP="005737B8">
      <w:pPr>
        <w:rPr>
          <w:b/>
        </w:rPr>
      </w:pPr>
      <w:r w:rsidRPr="005737B8">
        <w:rPr>
          <w:b/>
        </w:rPr>
        <w:t xml:space="preserve">                </w:t>
      </w:r>
      <w:proofErr w:type="spellStart"/>
      <w:proofErr w:type="gramStart"/>
      <w:r w:rsidRPr="005737B8">
        <w:rPr>
          <w:b/>
        </w:rPr>
        <w:t>w.append</w:t>
      </w:r>
      <w:proofErr w:type="spellEnd"/>
      <w:proofErr w:type="gramEnd"/>
      <w:r w:rsidRPr="005737B8">
        <w:rPr>
          <w:b/>
        </w:rPr>
        <w:t>([cell,cell+1])</w:t>
      </w:r>
    </w:p>
    <w:p w:rsidR="005737B8" w:rsidRPr="005737B8" w:rsidRDefault="005737B8" w:rsidP="005737B8">
      <w:pPr>
        <w:rPr>
          <w:b/>
        </w:rPr>
      </w:pPr>
      <w:r w:rsidRPr="005737B8">
        <w:rPr>
          <w:b/>
        </w:rPr>
        <w:t xml:space="preserve">            if </w:t>
      </w:r>
      <w:proofErr w:type="gramStart"/>
      <w:r w:rsidRPr="005737B8">
        <w:rPr>
          <w:b/>
        </w:rPr>
        <w:t>r!=</w:t>
      </w:r>
      <w:proofErr w:type="gramEnd"/>
      <w:r w:rsidRPr="005737B8">
        <w:rPr>
          <w:b/>
        </w:rPr>
        <w:t>maze_rows-1:</w:t>
      </w:r>
    </w:p>
    <w:p w:rsidR="005737B8" w:rsidRPr="005737B8" w:rsidRDefault="005737B8" w:rsidP="005737B8">
      <w:pPr>
        <w:rPr>
          <w:b/>
        </w:rPr>
      </w:pPr>
      <w:r w:rsidRPr="005737B8">
        <w:rPr>
          <w:b/>
        </w:rPr>
        <w:t xml:space="preserve">                </w:t>
      </w:r>
      <w:proofErr w:type="spellStart"/>
      <w:proofErr w:type="gramStart"/>
      <w:r w:rsidRPr="005737B8">
        <w:rPr>
          <w:b/>
        </w:rPr>
        <w:t>w.append</w:t>
      </w:r>
      <w:proofErr w:type="spellEnd"/>
      <w:proofErr w:type="gramEnd"/>
      <w:r w:rsidRPr="005737B8">
        <w:rPr>
          <w:b/>
        </w:rPr>
        <w:t>([</w:t>
      </w:r>
      <w:proofErr w:type="spellStart"/>
      <w:r w:rsidRPr="005737B8">
        <w:rPr>
          <w:b/>
        </w:rPr>
        <w:t>cell,cell+maze_cols</w:t>
      </w:r>
      <w:proofErr w:type="spellEnd"/>
      <w:r w:rsidRPr="005737B8">
        <w:rPr>
          <w:b/>
        </w:rPr>
        <w:t>])</w:t>
      </w:r>
    </w:p>
    <w:p w:rsidR="005737B8" w:rsidRPr="005737B8" w:rsidRDefault="005737B8" w:rsidP="005737B8">
      <w:pPr>
        <w:rPr>
          <w:b/>
        </w:rPr>
      </w:pPr>
      <w:r w:rsidRPr="005737B8">
        <w:rPr>
          <w:b/>
        </w:rPr>
        <w:t xml:space="preserve">    return w</w:t>
      </w:r>
    </w:p>
    <w:p w:rsidR="005737B8" w:rsidRPr="005737B8" w:rsidRDefault="005737B8" w:rsidP="005737B8">
      <w:pPr>
        <w:rPr>
          <w:b/>
        </w:rPr>
      </w:pPr>
    </w:p>
    <w:p w:rsidR="005737B8" w:rsidRPr="005737B8" w:rsidRDefault="005737B8" w:rsidP="005737B8">
      <w:pPr>
        <w:rPr>
          <w:b/>
        </w:rPr>
      </w:pPr>
      <w:proofErr w:type="spellStart"/>
      <w:proofErr w:type="gramStart"/>
      <w:r w:rsidRPr="005737B8">
        <w:rPr>
          <w:b/>
        </w:rPr>
        <w:t>plt.close</w:t>
      </w:r>
      <w:proofErr w:type="spellEnd"/>
      <w:proofErr w:type="gramEnd"/>
      <w:r w:rsidRPr="005737B8">
        <w:rPr>
          <w:b/>
        </w:rPr>
        <w:t xml:space="preserve">("all") </w:t>
      </w:r>
    </w:p>
    <w:p w:rsidR="005737B8" w:rsidRPr="005737B8" w:rsidRDefault="005737B8" w:rsidP="005737B8">
      <w:pPr>
        <w:rPr>
          <w:b/>
        </w:rPr>
      </w:pPr>
      <w:proofErr w:type="spellStart"/>
      <w:r w:rsidRPr="005737B8">
        <w:rPr>
          <w:b/>
        </w:rPr>
        <w:t>maze_rows</w:t>
      </w:r>
      <w:proofErr w:type="spellEnd"/>
      <w:r w:rsidRPr="005737B8">
        <w:rPr>
          <w:b/>
        </w:rPr>
        <w:t xml:space="preserve"> = 50</w:t>
      </w:r>
    </w:p>
    <w:p w:rsidR="005737B8" w:rsidRPr="005737B8" w:rsidRDefault="005737B8" w:rsidP="005737B8">
      <w:pPr>
        <w:rPr>
          <w:b/>
        </w:rPr>
      </w:pPr>
      <w:proofErr w:type="spellStart"/>
      <w:r w:rsidRPr="005737B8">
        <w:rPr>
          <w:b/>
        </w:rPr>
        <w:t>maze_cols</w:t>
      </w:r>
      <w:proofErr w:type="spellEnd"/>
      <w:r w:rsidRPr="005737B8">
        <w:rPr>
          <w:b/>
        </w:rPr>
        <w:t xml:space="preserve"> = 50</w:t>
      </w:r>
    </w:p>
    <w:p w:rsidR="005737B8" w:rsidRPr="005737B8" w:rsidRDefault="005737B8" w:rsidP="005737B8">
      <w:pPr>
        <w:rPr>
          <w:b/>
        </w:rPr>
      </w:pPr>
      <w:r w:rsidRPr="005737B8">
        <w:rPr>
          <w:b/>
        </w:rPr>
        <w:t>Print = False</w:t>
      </w:r>
    </w:p>
    <w:p w:rsidR="005737B8" w:rsidRPr="005737B8" w:rsidRDefault="005737B8" w:rsidP="005737B8">
      <w:pPr>
        <w:rPr>
          <w:b/>
        </w:rPr>
      </w:pPr>
      <w:r w:rsidRPr="005737B8">
        <w:rPr>
          <w:b/>
        </w:rPr>
        <w:t xml:space="preserve">if </w:t>
      </w:r>
      <w:proofErr w:type="spellStart"/>
      <w:r w:rsidRPr="005737B8">
        <w:rPr>
          <w:b/>
        </w:rPr>
        <w:t>maze_rows</w:t>
      </w:r>
      <w:proofErr w:type="spellEnd"/>
      <w:r w:rsidRPr="005737B8">
        <w:rPr>
          <w:b/>
        </w:rPr>
        <w:t xml:space="preserve"> &lt; 500 and </w:t>
      </w:r>
      <w:proofErr w:type="spellStart"/>
      <w:r w:rsidRPr="005737B8">
        <w:rPr>
          <w:b/>
        </w:rPr>
        <w:t>maze_cols</w:t>
      </w:r>
      <w:proofErr w:type="spellEnd"/>
      <w:r w:rsidRPr="005737B8">
        <w:rPr>
          <w:b/>
        </w:rPr>
        <w:t xml:space="preserve"> &lt;500:</w:t>
      </w:r>
    </w:p>
    <w:p w:rsidR="005737B8" w:rsidRPr="005737B8" w:rsidRDefault="005737B8" w:rsidP="005737B8">
      <w:pPr>
        <w:rPr>
          <w:b/>
        </w:rPr>
      </w:pPr>
      <w:r w:rsidRPr="005737B8">
        <w:rPr>
          <w:b/>
        </w:rPr>
        <w:t xml:space="preserve">    Print = True</w:t>
      </w:r>
    </w:p>
    <w:p w:rsidR="005737B8" w:rsidRPr="005737B8" w:rsidRDefault="005737B8" w:rsidP="005737B8">
      <w:pPr>
        <w:rPr>
          <w:b/>
        </w:rPr>
      </w:pPr>
      <w:r w:rsidRPr="005737B8">
        <w:rPr>
          <w:b/>
        </w:rPr>
        <w:t xml:space="preserve">walls = </w:t>
      </w:r>
      <w:proofErr w:type="spellStart"/>
      <w:r w:rsidRPr="005737B8">
        <w:rPr>
          <w:b/>
        </w:rPr>
        <w:t>wall_list</w:t>
      </w:r>
      <w:proofErr w:type="spellEnd"/>
      <w:r w:rsidRPr="005737B8">
        <w:rPr>
          <w:b/>
        </w:rPr>
        <w:t>(</w:t>
      </w:r>
      <w:proofErr w:type="spellStart"/>
      <w:r w:rsidRPr="005737B8">
        <w:rPr>
          <w:b/>
        </w:rPr>
        <w:t>maze_</w:t>
      </w:r>
      <w:proofErr w:type="gramStart"/>
      <w:r w:rsidRPr="005737B8">
        <w:rPr>
          <w:b/>
        </w:rPr>
        <w:t>rows,maze</w:t>
      </w:r>
      <w:proofErr w:type="gramEnd"/>
      <w:r w:rsidRPr="005737B8">
        <w:rPr>
          <w:b/>
        </w:rPr>
        <w:t>_cols</w:t>
      </w:r>
      <w:proofErr w:type="spellEnd"/>
      <w:r w:rsidRPr="005737B8">
        <w:rPr>
          <w:b/>
        </w:rPr>
        <w:t>)</w:t>
      </w:r>
    </w:p>
    <w:p w:rsidR="005737B8" w:rsidRPr="005737B8" w:rsidRDefault="005737B8" w:rsidP="005737B8">
      <w:pPr>
        <w:rPr>
          <w:b/>
        </w:rPr>
      </w:pPr>
      <w:r w:rsidRPr="005737B8">
        <w:rPr>
          <w:b/>
        </w:rPr>
        <w:t xml:space="preserve">sets = </w:t>
      </w:r>
      <w:proofErr w:type="spellStart"/>
      <w:proofErr w:type="gramStart"/>
      <w:r w:rsidRPr="005737B8">
        <w:rPr>
          <w:b/>
        </w:rPr>
        <w:t>dsf.DisjointSetForest</w:t>
      </w:r>
      <w:proofErr w:type="spellEnd"/>
      <w:proofErr w:type="gramEnd"/>
      <w:r w:rsidRPr="005737B8">
        <w:rPr>
          <w:b/>
        </w:rPr>
        <w:t>(</w:t>
      </w:r>
      <w:proofErr w:type="spellStart"/>
      <w:r w:rsidRPr="005737B8">
        <w:rPr>
          <w:b/>
        </w:rPr>
        <w:t>maze_rows</w:t>
      </w:r>
      <w:proofErr w:type="spellEnd"/>
      <w:r w:rsidRPr="005737B8">
        <w:rPr>
          <w:b/>
        </w:rPr>
        <w:t>*</w:t>
      </w:r>
      <w:proofErr w:type="spellStart"/>
      <w:r w:rsidRPr="005737B8">
        <w:rPr>
          <w:b/>
        </w:rPr>
        <w:t>maze_cols</w:t>
      </w:r>
      <w:proofErr w:type="spellEnd"/>
      <w:r w:rsidRPr="005737B8">
        <w:rPr>
          <w:b/>
        </w:rPr>
        <w:t>)</w:t>
      </w:r>
    </w:p>
    <w:p w:rsidR="005737B8" w:rsidRPr="005737B8" w:rsidRDefault="005737B8" w:rsidP="005737B8">
      <w:pPr>
        <w:rPr>
          <w:b/>
        </w:rPr>
      </w:pPr>
      <w:r w:rsidRPr="005737B8">
        <w:rPr>
          <w:b/>
        </w:rPr>
        <w:t>#</w:t>
      </w:r>
      <w:proofErr w:type="spellStart"/>
      <w:r w:rsidRPr="005737B8">
        <w:rPr>
          <w:b/>
        </w:rPr>
        <w:t>draw_maze</w:t>
      </w:r>
      <w:proofErr w:type="spellEnd"/>
      <w:r w:rsidRPr="005737B8">
        <w:rPr>
          <w:b/>
        </w:rPr>
        <w:t>(</w:t>
      </w:r>
      <w:proofErr w:type="spellStart"/>
      <w:proofErr w:type="gramStart"/>
      <w:r w:rsidRPr="005737B8">
        <w:rPr>
          <w:b/>
        </w:rPr>
        <w:t>walls,maze</w:t>
      </w:r>
      <w:proofErr w:type="gramEnd"/>
      <w:r w:rsidRPr="005737B8">
        <w:rPr>
          <w:b/>
        </w:rPr>
        <w:t>_rows,maze_cols,cell_nums</w:t>
      </w:r>
      <w:proofErr w:type="spellEnd"/>
      <w:r w:rsidRPr="005737B8">
        <w:rPr>
          <w:b/>
        </w:rPr>
        <w:t xml:space="preserve">=True) </w:t>
      </w:r>
    </w:p>
    <w:p w:rsidR="005737B8" w:rsidRPr="005737B8" w:rsidRDefault="005737B8" w:rsidP="005737B8">
      <w:pPr>
        <w:rPr>
          <w:b/>
        </w:rPr>
      </w:pPr>
      <w:r w:rsidRPr="005737B8">
        <w:rPr>
          <w:b/>
        </w:rPr>
        <w:t>try:</w:t>
      </w:r>
    </w:p>
    <w:p w:rsidR="005737B8" w:rsidRPr="005737B8" w:rsidRDefault="005737B8" w:rsidP="005737B8">
      <w:pPr>
        <w:rPr>
          <w:b/>
        </w:rPr>
      </w:pPr>
      <w:r w:rsidRPr="005737B8">
        <w:rPr>
          <w:b/>
        </w:rPr>
        <w:t xml:space="preserve">    choice = </w:t>
      </w:r>
      <w:proofErr w:type="gramStart"/>
      <w:r w:rsidRPr="005737B8">
        <w:rPr>
          <w:b/>
        </w:rPr>
        <w:t>int(</w:t>
      </w:r>
      <w:proofErr w:type="gramEnd"/>
      <w:r w:rsidRPr="005737B8">
        <w:rPr>
          <w:b/>
        </w:rPr>
        <w:t>input("Enter (1)for union without compression or (2) for union with compression."))</w:t>
      </w:r>
    </w:p>
    <w:p w:rsidR="005737B8" w:rsidRPr="005737B8" w:rsidRDefault="005737B8" w:rsidP="005737B8">
      <w:pPr>
        <w:rPr>
          <w:b/>
        </w:rPr>
      </w:pPr>
      <w:r w:rsidRPr="005737B8">
        <w:rPr>
          <w:b/>
        </w:rPr>
        <w:t xml:space="preserve">    if choice ==1:</w:t>
      </w:r>
    </w:p>
    <w:p w:rsidR="005737B8" w:rsidRPr="005737B8" w:rsidRDefault="005737B8" w:rsidP="005737B8">
      <w:pPr>
        <w:rPr>
          <w:b/>
        </w:rPr>
      </w:pPr>
      <w:r w:rsidRPr="005737B8">
        <w:rPr>
          <w:b/>
        </w:rPr>
        <w:t xml:space="preserve">        </w:t>
      </w:r>
      <w:proofErr w:type="spellStart"/>
      <w:r w:rsidRPr="005737B8">
        <w:rPr>
          <w:b/>
        </w:rPr>
        <w:t>remove_walls</w:t>
      </w:r>
      <w:proofErr w:type="spellEnd"/>
      <w:r w:rsidRPr="005737B8">
        <w:rPr>
          <w:b/>
        </w:rPr>
        <w:t>(</w:t>
      </w:r>
      <w:proofErr w:type="spellStart"/>
      <w:proofErr w:type="gramStart"/>
      <w:r w:rsidRPr="005737B8">
        <w:rPr>
          <w:b/>
        </w:rPr>
        <w:t>walls,sets</w:t>
      </w:r>
      <w:proofErr w:type="gramEnd"/>
      <w:r w:rsidRPr="005737B8">
        <w:rPr>
          <w:b/>
        </w:rPr>
        <w:t>,Print</w:t>
      </w:r>
      <w:proofErr w:type="spellEnd"/>
      <w:r w:rsidRPr="005737B8">
        <w:rPr>
          <w:b/>
        </w:rPr>
        <w:t>)</w:t>
      </w:r>
    </w:p>
    <w:p w:rsidR="005737B8" w:rsidRPr="005737B8" w:rsidRDefault="005737B8" w:rsidP="005737B8">
      <w:pPr>
        <w:rPr>
          <w:b/>
        </w:rPr>
      </w:pPr>
      <w:r w:rsidRPr="005737B8">
        <w:rPr>
          <w:b/>
        </w:rPr>
        <w:lastRenderedPageBreak/>
        <w:t xml:space="preserve">    </w:t>
      </w:r>
      <w:proofErr w:type="spellStart"/>
      <w:r w:rsidRPr="005737B8">
        <w:rPr>
          <w:b/>
        </w:rPr>
        <w:t>elif</w:t>
      </w:r>
      <w:proofErr w:type="spellEnd"/>
      <w:r w:rsidRPr="005737B8">
        <w:rPr>
          <w:b/>
        </w:rPr>
        <w:t xml:space="preserve"> choice == 2:</w:t>
      </w:r>
    </w:p>
    <w:p w:rsidR="005737B8" w:rsidRPr="005737B8" w:rsidRDefault="005737B8" w:rsidP="005737B8">
      <w:pPr>
        <w:rPr>
          <w:b/>
        </w:rPr>
      </w:pPr>
      <w:r w:rsidRPr="005737B8">
        <w:rPr>
          <w:b/>
        </w:rPr>
        <w:t xml:space="preserve">        </w:t>
      </w:r>
      <w:proofErr w:type="spellStart"/>
      <w:r w:rsidRPr="005737B8">
        <w:rPr>
          <w:b/>
        </w:rPr>
        <w:t>remove_walls_c</w:t>
      </w:r>
      <w:proofErr w:type="spellEnd"/>
      <w:r w:rsidRPr="005737B8">
        <w:rPr>
          <w:b/>
        </w:rPr>
        <w:t>(</w:t>
      </w:r>
      <w:proofErr w:type="spellStart"/>
      <w:proofErr w:type="gramStart"/>
      <w:r w:rsidRPr="005737B8">
        <w:rPr>
          <w:b/>
        </w:rPr>
        <w:t>walls,sets</w:t>
      </w:r>
      <w:proofErr w:type="gramEnd"/>
      <w:r w:rsidRPr="005737B8">
        <w:rPr>
          <w:b/>
        </w:rPr>
        <w:t>,Print</w:t>
      </w:r>
      <w:proofErr w:type="spellEnd"/>
      <w:r w:rsidRPr="005737B8">
        <w:rPr>
          <w:b/>
        </w:rPr>
        <w:t>)</w:t>
      </w:r>
    </w:p>
    <w:p w:rsidR="005737B8" w:rsidRPr="005737B8" w:rsidRDefault="005737B8" w:rsidP="005737B8">
      <w:pPr>
        <w:rPr>
          <w:b/>
        </w:rPr>
      </w:pPr>
      <w:r w:rsidRPr="005737B8">
        <w:rPr>
          <w:b/>
        </w:rPr>
        <w:t xml:space="preserve">    else:</w:t>
      </w:r>
    </w:p>
    <w:p w:rsidR="005737B8" w:rsidRPr="005737B8" w:rsidRDefault="005737B8" w:rsidP="005737B8">
      <w:pPr>
        <w:rPr>
          <w:b/>
        </w:rPr>
      </w:pPr>
      <w:r w:rsidRPr="005737B8">
        <w:rPr>
          <w:b/>
        </w:rPr>
        <w:t xml:space="preserve">        </w:t>
      </w:r>
      <w:proofErr w:type="gramStart"/>
      <w:r w:rsidRPr="005737B8">
        <w:rPr>
          <w:b/>
        </w:rPr>
        <w:t>print(</w:t>
      </w:r>
      <w:proofErr w:type="gramEnd"/>
      <w:r w:rsidRPr="005737B8">
        <w:rPr>
          <w:b/>
        </w:rPr>
        <w:t>'invalid input')</w:t>
      </w:r>
    </w:p>
    <w:p w:rsidR="005737B8" w:rsidRPr="005737B8" w:rsidRDefault="005737B8" w:rsidP="005737B8">
      <w:pPr>
        <w:rPr>
          <w:b/>
        </w:rPr>
      </w:pPr>
      <w:r w:rsidRPr="005737B8">
        <w:rPr>
          <w:b/>
        </w:rPr>
        <w:t xml:space="preserve">except </w:t>
      </w:r>
      <w:proofErr w:type="spellStart"/>
      <w:r w:rsidRPr="005737B8">
        <w:rPr>
          <w:b/>
        </w:rPr>
        <w:t>ValueError</w:t>
      </w:r>
      <w:proofErr w:type="spellEnd"/>
      <w:r w:rsidRPr="005737B8">
        <w:rPr>
          <w:b/>
        </w:rPr>
        <w:t>:</w:t>
      </w:r>
    </w:p>
    <w:p w:rsidR="005737B8" w:rsidRPr="005737B8" w:rsidRDefault="005737B8" w:rsidP="005737B8">
      <w:pPr>
        <w:rPr>
          <w:b/>
        </w:rPr>
      </w:pPr>
      <w:r w:rsidRPr="005737B8">
        <w:rPr>
          <w:b/>
        </w:rPr>
        <w:t xml:space="preserve">    </w:t>
      </w:r>
      <w:proofErr w:type="gramStart"/>
      <w:r w:rsidRPr="005737B8">
        <w:rPr>
          <w:b/>
        </w:rPr>
        <w:t>print(</w:t>
      </w:r>
      <w:proofErr w:type="gramEnd"/>
      <w:r w:rsidRPr="005737B8">
        <w:rPr>
          <w:b/>
        </w:rPr>
        <w:t>"exception reached")</w:t>
      </w:r>
    </w:p>
    <w:p w:rsidR="005737B8" w:rsidRPr="005737B8" w:rsidRDefault="005737B8" w:rsidP="005737B8">
      <w:pPr>
        <w:rPr>
          <w:b/>
        </w:rPr>
      </w:pPr>
      <w:r w:rsidRPr="005737B8">
        <w:rPr>
          <w:b/>
        </w:rPr>
        <w:t xml:space="preserve">    </w:t>
      </w:r>
      <w:proofErr w:type="gramStart"/>
      <w:r w:rsidRPr="005737B8">
        <w:rPr>
          <w:b/>
        </w:rPr>
        <w:t>print(</w:t>
      </w:r>
      <w:proofErr w:type="gramEnd"/>
      <w:r w:rsidRPr="005737B8">
        <w:rPr>
          <w:b/>
        </w:rPr>
        <w:t>)</w:t>
      </w:r>
    </w:p>
    <w:p w:rsidR="00611E99" w:rsidRDefault="005737B8" w:rsidP="005737B8">
      <w:pPr>
        <w:rPr>
          <w:b/>
        </w:rPr>
      </w:pPr>
      <w:proofErr w:type="gramStart"/>
      <w:r w:rsidRPr="005737B8">
        <w:rPr>
          <w:b/>
        </w:rPr>
        <w:t>print(</w:t>
      </w:r>
      <w:proofErr w:type="gramEnd"/>
      <w:r w:rsidRPr="005737B8">
        <w:rPr>
          <w:b/>
        </w:rPr>
        <w:t xml:space="preserve">"Maze size: " , </w:t>
      </w:r>
      <w:proofErr w:type="spellStart"/>
      <w:r w:rsidRPr="005737B8">
        <w:rPr>
          <w:b/>
        </w:rPr>
        <w:t>maze_rows</w:t>
      </w:r>
      <w:proofErr w:type="spellEnd"/>
      <w:r w:rsidRPr="005737B8">
        <w:rPr>
          <w:b/>
        </w:rPr>
        <w:t xml:space="preserve">, "X", </w:t>
      </w:r>
      <w:proofErr w:type="spellStart"/>
      <w:r w:rsidRPr="005737B8">
        <w:rPr>
          <w:b/>
        </w:rPr>
        <w:t>maze_cols</w:t>
      </w:r>
      <w:proofErr w:type="spellEnd"/>
      <w:r w:rsidRPr="005737B8">
        <w:rPr>
          <w:b/>
        </w:rPr>
        <w:t>)</w:t>
      </w:r>
    </w:p>
    <w:p w:rsidR="005737B8" w:rsidRPr="005737B8" w:rsidRDefault="005737B8" w:rsidP="005737B8">
      <w:pPr>
        <w:rPr>
          <w:b/>
        </w:rPr>
      </w:pPr>
      <w:r w:rsidRPr="005737B8">
        <w:rPr>
          <w:b/>
        </w:rPr>
        <w:t># -*- coding: utf-8 -*-</w:t>
      </w:r>
    </w:p>
    <w:p w:rsidR="005737B8" w:rsidRPr="005737B8" w:rsidRDefault="005737B8" w:rsidP="005737B8">
      <w:pPr>
        <w:rPr>
          <w:b/>
        </w:rPr>
      </w:pPr>
      <w:r w:rsidRPr="005737B8">
        <w:rPr>
          <w:b/>
        </w:rPr>
        <w:t>"""</w:t>
      </w:r>
    </w:p>
    <w:p w:rsidR="005737B8" w:rsidRPr="005737B8" w:rsidRDefault="005737B8" w:rsidP="005737B8">
      <w:pPr>
        <w:rPr>
          <w:b/>
        </w:rPr>
      </w:pPr>
      <w:r w:rsidRPr="005737B8">
        <w:rPr>
          <w:b/>
        </w:rPr>
        <w:t>Created on Thu Apr 11 09:41:51 2019</w:t>
      </w:r>
    </w:p>
    <w:p w:rsidR="005737B8" w:rsidRPr="005737B8" w:rsidRDefault="005737B8" w:rsidP="005737B8">
      <w:pPr>
        <w:rPr>
          <w:b/>
        </w:rPr>
      </w:pPr>
    </w:p>
    <w:p w:rsidR="005737B8" w:rsidRPr="005737B8" w:rsidRDefault="005737B8" w:rsidP="005737B8">
      <w:pPr>
        <w:rPr>
          <w:b/>
        </w:rPr>
      </w:pPr>
      <w:r w:rsidRPr="005737B8">
        <w:rPr>
          <w:b/>
        </w:rPr>
        <w:t xml:space="preserve">@author: </w:t>
      </w:r>
      <w:proofErr w:type="spellStart"/>
      <w:r w:rsidRPr="005737B8">
        <w:rPr>
          <w:b/>
        </w:rPr>
        <w:t>yatha</w:t>
      </w:r>
      <w:proofErr w:type="spellEnd"/>
    </w:p>
    <w:p w:rsidR="005737B8" w:rsidRPr="005737B8" w:rsidRDefault="005737B8" w:rsidP="005737B8">
      <w:pPr>
        <w:rPr>
          <w:b/>
        </w:rPr>
      </w:pPr>
      <w:r w:rsidRPr="005737B8">
        <w:rPr>
          <w:b/>
        </w:rPr>
        <w:t>"""</w:t>
      </w:r>
    </w:p>
    <w:p w:rsidR="005737B8" w:rsidRPr="005737B8" w:rsidRDefault="005737B8" w:rsidP="005737B8">
      <w:pPr>
        <w:rPr>
          <w:b/>
        </w:rPr>
      </w:pPr>
    </w:p>
    <w:p w:rsidR="005737B8" w:rsidRPr="005737B8" w:rsidRDefault="005737B8" w:rsidP="005737B8">
      <w:pPr>
        <w:rPr>
          <w:b/>
        </w:rPr>
      </w:pPr>
      <w:r w:rsidRPr="005737B8">
        <w:rPr>
          <w:b/>
        </w:rPr>
        <w:t xml:space="preserve"># Implementation of disjoint set forest </w:t>
      </w:r>
    </w:p>
    <w:p w:rsidR="005737B8" w:rsidRPr="005737B8" w:rsidRDefault="005737B8" w:rsidP="005737B8">
      <w:pPr>
        <w:rPr>
          <w:b/>
        </w:rPr>
      </w:pPr>
      <w:r w:rsidRPr="005737B8">
        <w:rPr>
          <w:b/>
        </w:rPr>
        <w:t xml:space="preserve"># Programmed by </w:t>
      </w:r>
      <w:proofErr w:type="spellStart"/>
      <w:r w:rsidRPr="005737B8">
        <w:rPr>
          <w:b/>
        </w:rPr>
        <w:t>Olac</w:t>
      </w:r>
      <w:proofErr w:type="spellEnd"/>
      <w:r w:rsidRPr="005737B8">
        <w:rPr>
          <w:b/>
        </w:rPr>
        <w:t xml:space="preserve"> Fuentes</w:t>
      </w:r>
    </w:p>
    <w:p w:rsidR="005737B8" w:rsidRPr="005737B8" w:rsidRDefault="005737B8" w:rsidP="005737B8">
      <w:pPr>
        <w:rPr>
          <w:b/>
        </w:rPr>
      </w:pPr>
      <w:r w:rsidRPr="005737B8">
        <w:rPr>
          <w:b/>
        </w:rPr>
        <w:t># Last modified March 28, 2019</w:t>
      </w:r>
    </w:p>
    <w:p w:rsidR="005737B8" w:rsidRPr="005737B8" w:rsidRDefault="005737B8" w:rsidP="005737B8">
      <w:pPr>
        <w:rPr>
          <w:b/>
        </w:rPr>
      </w:pPr>
      <w:r w:rsidRPr="005737B8">
        <w:rPr>
          <w:b/>
        </w:rPr>
        <w:t xml:space="preserve">import </w:t>
      </w:r>
      <w:proofErr w:type="spellStart"/>
      <w:proofErr w:type="gramStart"/>
      <w:r w:rsidRPr="005737B8">
        <w:rPr>
          <w:b/>
        </w:rPr>
        <w:t>matplotlib.pyplot</w:t>
      </w:r>
      <w:proofErr w:type="spellEnd"/>
      <w:proofErr w:type="gramEnd"/>
      <w:r w:rsidRPr="005737B8">
        <w:rPr>
          <w:b/>
        </w:rPr>
        <w:t xml:space="preserve"> as </w:t>
      </w:r>
      <w:proofErr w:type="spellStart"/>
      <w:r w:rsidRPr="005737B8">
        <w:rPr>
          <w:b/>
        </w:rPr>
        <w:t>plt</w:t>
      </w:r>
      <w:proofErr w:type="spellEnd"/>
    </w:p>
    <w:p w:rsidR="005737B8" w:rsidRPr="005737B8" w:rsidRDefault="005737B8" w:rsidP="005737B8">
      <w:pPr>
        <w:rPr>
          <w:b/>
        </w:rPr>
      </w:pPr>
      <w:r w:rsidRPr="005737B8">
        <w:rPr>
          <w:b/>
        </w:rPr>
        <w:t xml:space="preserve">import </w:t>
      </w:r>
      <w:proofErr w:type="spellStart"/>
      <w:r w:rsidRPr="005737B8">
        <w:rPr>
          <w:b/>
        </w:rPr>
        <w:t>numpy</w:t>
      </w:r>
      <w:proofErr w:type="spellEnd"/>
      <w:r w:rsidRPr="005737B8">
        <w:rPr>
          <w:b/>
        </w:rPr>
        <w:t xml:space="preserve"> as np</w:t>
      </w:r>
    </w:p>
    <w:p w:rsidR="005737B8" w:rsidRPr="005737B8" w:rsidRDefault="005737B8" w:rsidP="005737B8">
      <w:pPr>
        <w:rPr>
          <w:b/>
        </w:rPr>
      </w:pPr>
      <w:r w:rsidRPr="005737B8">
        <w:rPr>
          <w:b/>
        </w:rPr>
        <w:t xml:space="preserve">from </w:t>
      </w:r>
      <w:proofErr w:type="spellStart"/>
      <w:r w:rsidRPr="005737B8">
        <w:rPr>
          <w:b/>
        </w:rPr>
        <w:t>scipy</w:t>
      </w:r>
      <w:proofErr w:type="spellEnd"/>
      <w:r w:rsidRPr="005737B8">
        <w:rPr>
          <w:b/>
        </w:rPr>
        <w:t xml:space="preserve"> import interpolate </w:t>
      </w:r>
    </w:p>
    <w:p w:rsidR="005737B8" w:rsidRPr="005737B8" w:rsidRDefault="005737B8" w:rsidP="005737B8">
      <w:pPr>
        <w:rPr>
          <w:b/>
        </w:rPr>
      </w:pPr>
    </w:p>
    <w:p w:rsidR="005737B8" w:rsidRPr="005737B8" w:rsidRDefault="005737B8" w:rsidP="005737B8">
      <w:pPr>
        <w:rPr>
          <w:b/>
        </w:rPr>
      </w:pPr>
      <w:r w:rsidRPr="005737B8">
        <w:rPr>
          <w:b/>
        </w:rPr>
        <w:t xml:space="preserve">def </w:t>
      </w:r>
      <w:proofErr w:type="spellStart"/>
      <w:r w:rsidRPr="005737B8">
        <w:rPr>
          <w:b/>
        </w:rPr>
        <w:t>num_of_sets</w:t>
      </w:r>
      <w:proofErr w:type="spellEnd"/>
      <w:r w:rsidRPr="005737B8">
        <w:rPr>
          <w:b/>
        </w:rPr>
        <w:t>(S):</w:t>
      </w:r>
    </w:p>
    <w:p w:rsidR="005737B8" w:rsidRPr="005737B8" w:rsidRDefault="005737B8" w:rsidP="005737B8">
      <w:pPr>
        <w:rPr>
          <w:b/>
        </w:rPr>
      </w:pPr>
      <w:r w:rsidRPr="005737B8">
        <w:rPr>
          <w:b/>
        </w:rPr>
        <w:t xml:space="preserve">    count =0</w:t>
      </w:r>
    </w:p>
    <w:p w:rsidR="005737B8" w:rsidRPr="005737B8" w:rsidRDefault="005737B8" w:rsidP="005737B8">
      <w:pPr>
        <w:rPr>
          <w:b/>
        </w:rPr>
      </w:pPr>
      <w:r w:rsidRPr="005737B8">
        <w:rPr>
          <w:b/>
        </w:rPr>
        <w:t xml:space="preserve">    for </w:t>
      </w:r>
      <w:proofErr w:type="spellStart"/>
      <w:r w:rsidRPr="005737B8">
        <w:rPr>
          <w:b/>
        </w:rPr>
        <w:t>i</w:t>
      </w:r>
      <w:proofErr w:type="spellEnd"/>
      <w:r w:rsidRPr="005737B8">
        <w:rPr>
          <w:b/>
        </w:rPr>
        <w:t xml:space="preserve"> in range(</w:t>
      </w:r>
      <w:proofErr w:type="spellStart"/>
      <w:r w:rsidRPr="005737B8">
        <w:rPr>
          <w:b/>
        </w:rPr>
        <w:t>len</w:t>
      </w:r>
      <w:proofErr w:type="spellEnd"/>
      <w:r w:rsidRPr="005737B8">
        <w:rPr>
          <w:b/>
        </w:rPr>
        <w:t>(S)):</w:t>
      </w:r>
    </w:p>
    <w:p w:rsidR="005737B8" w:rsidRPr="005737B8" w:rsidRDefault="005737B8" w:rsidP="005737B8">
      <w:pPr>
        <w:rPr>
          <w:b/>
        </w:rPr>
      </w:pPr>
      <w:r w:rsidRPr="005737B8">
        <w:rPr>
          <w:b/>
        </w:rPr>
        <w:t xml:space="preserve">        if S[</w:t>
      </w:r>
      <w:proofErr w:type="spellStart"/>
      <w:r w:rsidRPr="005737B8">
        <w:rPr>
          <w:b/>
        </w:rPr>
        <w:t>i</w:t>
      </w:r>
      <w:proofErr w:type="spellEnd"/>
      <w:r w:rsidRPr="005737B8">
        <w:rPr>
          <w:b/>
        </w:rPr>
        <w:t>]&lt;0:</w:t>
      </w:r>
    </w:p>
    <w:p w:rsidR="005737B8" w:rsidRPr="005737B8" w:rsidRDefault="005737B8" w:rsidP="005737B8">
      <w:pPr>
        <w:rPr>
          <w:b/>
        </w:rPr>
      </w:pPr>
      <w:r w:rsidRPr="005737B8">
        <w:rPr>
          <w:b/>
        </w:rPr>
        <w:lastRenderedPageBreak/>
        <w:t xml:space="preserve">            count +=1</w:t>
      </w:r>
    </w:p>
    <w:p w:rsidR="005737B8" w:rsidRPr="005737B8" w:rsidRDefault="005737B8" w:rsidP="005737B8">
      <w:pPr>
        <w:rPr>
          <w:b/>
        </w:rPr>
      </w:pPr>
      <w:r w:rsidRPr="005737B8">
        <w:rPr>
          <w:b/>
        </w:rPr>
        <w:t xml:space="preserve">            </w:t>
      </w:r>
    </w:p>
    <w:p w:rsidR="005737B8" w:rsidRPr="005737B8" w:rsidRDefault="005737B8" w:rsidP="005737B8">
      <w:pPr>
        <w:rPr>
          <w:b/>
        </w:rPr>
      </w:pPr>
      <w:r w:rsidRPr="005737B8">
        <w:rPr>
          <w:b/>
        </w:rPr>
        <w:t xml:space="preserve">    return count</w:t>
      </w:r>
    </w:p>
    <w:p w:rsidR="005737B8" w:rsidRPr="005737B8" w:rsidRDefault="005737B8" w:rsidP="005737B8">
      <w:pPr>
        <w:rPr>
          <w:b/>
        </w:rPr>
      </w:pPr>
    </w:p>
    <w:p w:rsidR="005737B8" w:rsidRPr="005737B8" w:rsidRDefault="005737B8" w:rsidP="005737B8">
      <w:pPr>
        <w:rPr>
          <w:b/>
        </w:rPr>
      </w:pPr>
      <w:r w:rsidRPr="005737B8">
        <w:rPr>
          <w:b/>
        </w:rPr>
        <w:t xml:space="preserve">def </w:t>
      </w:r>
      <w:proofErr w:type="spellStart"/>
      <w:r w:rsidRPr="005737B8">
        <w:rPr>
          <w:b/>
        </w:rPr>
        <w:t>in_same_set</w:t>
      </w:r>
      <w:proofErr w:type="spellEnd"/>
      <w:r w:rsidRPr="005737B8">
        <w:rPr>
          <w:b/>
        </w:rPr>
        <w:t>(</w:t>
      </w:r>
      <w:proofErr w:type="spellStart"/>
      <w:proofErr w:type="gramStart"/>
      <w:r w:rsidRPr="005737B8">
        <w:rPr>
          <w:b/>
        </w:rPr>
        <w:t>S,i</w:t>
      </w:r>
      <w:proofErr w:type="gramEnd"/>
      <w:r w:rsidRPr="005737B8">
        <w:rPr>
          <w:b/>
        </w:rPr>
        <w:t>,j</w:t>
      </w:r>
      <w:proofErr w:type="spellEnd"/>
      <w:r w:rsidRPr="005737B8">
        <w:rPr>
          <w:b/>
        </w:rPr>
        <w:t>):</w:t>
      </w:r>
    </w:p>
    <w:p w:rsidR="005737B8" w:rsidRPr="005737B8" w:rsidRDefault="005737B8" w:rsidP="005737B8">
      <w:pPr>
        <w:rPr>
          <w:b/>
        </w:rPr>
      </w:pPr>
      <w:r w:rsidRPr="005737B8">
        <w:rPr>
          <w:b/>
        </w:rPr>
        <w:t xml:space="preserve">    return find(</w:t>
      </w:r>
      <w:proofErr w:type="spellStart"/>
      <w:proofErr w:type="gramStart"/>
      <w:r w:rsidRPr="005737B8">
        <w:rPr>
          <w:b/>
        </w:rPr>
        <w:t>S,i</w:t>
      </w:r>
      <w:proofErr w:type="spellEnd"/>
      <w:proofErr w:type="gramEnd"/>
      <w:r w:rsidRPr="005737B8">
        <w:rPr>
          <w:b/>
        </w:rPr>
        <w:t>) == find(</w:t>
      </w:r>
      <w:proofErr w:type="spellStart"/>
      <w:r w:rsidRPr="005737B8">
        <w:rPr>
          <w:b/>
        </w:rPr>
        <w:t>S,j</w:t>
      </w:r>
      <w:proofErr w:type="spellEnd"/>
      <w:r w:rsidRPr="005737B8">
        <w:rPr>
          <w:b/>
        </w:rPr>
        <w:t>)</w:t>
      </w:r>
    </w:p>
    <w:p w:rsidR="005737B8" w:rsidRPr="005737B8" w:rsidRDefault="005737B8" w:rsidP="005737B8">
      <w:pPr>
        <w:rPr>
          <w:b/>
        </w:rPr>
      </w:pPr>
    </w:p>
    <w:p w:rsidR="005737B8" w:rsidRPr="005737B8" w:rsidRDefault="005737B8" w:rsidP="005737B8">
      <w:pPr>
        <w:rPr>
          <w:b/>
        </w:rPr>
      </w:pPr>
      <w:r w:rsidRPr="005737B8">
        <w:rPr>
          <w:b/>
        </w:rPr>
        <w:t xml:space="preserve">def </w:t>
      </w:r>
      <w:proofErr w:type="spellStart"/>
      <w:r w:rsidRPr="005737B8">
        <w:rPr>
          <w:b/>
        </w:rPr>
        <w:t>DisjointSetForest</w:t>
      </w:r>
      <w:proofErr w:type="spellEnd"/>
      <w:r w:rsidRPr="005737B8">
        <w:rPr>
          <w:b/>
        </w:rPr>
        <w:t>(size):</w:t>
      </w:r>
    </w:p>
    <w:p w:rsidR="005737B8" w:rsidRPr="005737B8" w:rsidRDefault="005737B8" w:rsidP="005737B8">
      <w:pPr>
        <w:rPr>
          <w:b/>
        </w:rPr>
      </w:pPr>
      <w:r w:rsidRPr="005737B8">
        <w:rPr>
          <w:b/>
        </w:rPr>
        <w:t xml:space="preserve">    return </w:t>
      </w:r>
      <w:proofErr w:type="spellStart"/>
      <w:proofErr w:type="gramStart"/>
      <w:r w:rsidRPr="005737B8">
        <w:rPr>
          <w:b/>
        </w:rPr>
        <w:t>np.zeros</w:t>
      </w:r>
      <w:proofErr w:type="spellEnd"/>
      <w:proofErr w:type="gramEnd"/>
      <w:r w:rsidRPr="005737B8">
        <w:rPr>
          <w:b/>
        </w:rPr>
        <w:t>(</w:t>
      </w:r>
      <w:proofErr w:type="spellStart"/>
      <w:r w:rsidRPr="005737B8">
        <w:rPr>
          <w:b/>
        </w:rPr>
        <w:t>size,dtype</w:t>
      </w:r>
      <w:proofErr w:type="spellEnd"/>
      <w:r w:rsidRPr="005737B8">
        <w:rPr>
          <w:b/>
        </w:rPr>
        <w:t>=np.int)-1</w:t>
      </w:r>
    </w:p>
    <w:p w:rsidR="005737B8" w:rsidRPr="005737B8" w:rsidRDefault="005737B8" w:rsidP="005737B8">
      <w:pPr>
        <w:rPr>
          <w:b/>
        </w:rPr>
      </w:pPr>
      <w:r w:rsidRPr="005737B8">
        <w:rPr>
          <w:b/>
        </w:rPr>
        <w:t xml:space="preserve">        </w:t>
      </w:r>
    </w:p>
    <w:p w:rsidR="005737B8" w:rsidRPr="005737B8" w:rsidRDefault="005737B8" w:rsidP="005737B8">
      <w:pPr>
        <w:rPr>
          <w:b/>
        </w:rPr>
      </w:pPr>
      <w:r w:rsidRPr="005737B8">
        <w:rPr>
          <w:b/>
        </w:rPr>
        <w:t xml:space="preserve">def </w:t>
      </w:r>
      <w:proofErr w:type="spellStart"/>
      <w:r w:rsidRPr="005737B8">
        <w:rPr>
          <w:b/>
        </w:rPr>
        <w:t>dsfToSetList</w:t>
      </w:r>
      <w:proofErr w:type="spellEnd"/>
      <w:r w:rsidRPr="005737B8">
        <w:rPr>
          <w:b/>
        </w:rPr>
        <w:t>(S):</w:t>
      </w:r>
    </w:p>
    <w:p w:rsidR="005737B8" w:rsidRPr="005737B8" w:rsidRDefault="005737B8" w:rsidP="005737B8">
      <w:pPr>
        <w:rPr>
          <w:b/>
        </w:rPr>
      </w:pPr>
      <w:r w:rsidRPr="005737B8">
        <w:rPr>
          <w:b/>
        </w:rPr>
        <w:t xml:space="preserve">    #Returns aa list containing the sets encoded in S</w:t>
      </w:r>
    </w:p>
    <w:p w:rsidR="005737B8" w:rsidRPr="005737B8" w:rsidRDefault="005737B8" w:rsidP="005737B8">
      <w:pPr>
        <w:rPr>
          <w:b/>
        </w:rPr>
      </w:pPr>
      <w:r w:rsidRPr="005737B8">
        <w:rPr>
          <w:b/>
        </w:rPr>
        <w:t xml:space="preserve">    sets = [ [] for </w:t>
      </w:r>
      <w:proofErr w:type="spellStart"/>
      <w:r w:rsidRPr="005737B8">
        <w:rPr>
          <w:b/>
        </w:rPr>
        <w:t>i</w:t>
      </w:r>
      <w:proofErr w:type="spellEnd"/>
      <w:r w:rsidRPr="005737B8">
        <w:rPr>
          <w:b/>
        </w:rPr>
        <w:t xml:space="preserve"> in range(</w:t>
      </w:r>
      <w:proofErr w:type="spellStart"/>
      <w:r w:rsidRPr="005737B8">
        <w:rPr>
          <w:b/>
        </w:rPr>
        <w:t>len</w:t>
      </w:r>
      <w:proofErr w:type="spellEnd"/>
      <w:r w:rsidRPr="005737B8">
        <w:rPr>
          <w:b/>
        </w:rPr>
        <w:t>(S)</w:t>
      </w:r>
      <w:proofErr w:type="gramStart"/>
      <w:r w:rsidRPr="005737B8">
        <w:rPr>
          <w:b/>
        </w:rPr>
        <w:t>) ]</w:t>
      </w:r>
      <w:proofErr w:type="gramEnd"/>
    </w:p>
    <w:p w:rsidR="005737B8" w:rsidRPr="005737B8" w:rsidRDefault="005737B8" w:rsidP="005737B8">
      <w:pPr>
        <w:rPr>
          <w:b/>
        </w:rPr>
      </w:pPr>
      <w:r w:rsidRPr="005737B8">
        <w:rPr>
          <w:b/>
        </w:rPr>
        <w:t xml:space="preserve">    for </w:t>
      </w:r>
      <w:proofErr w:type="spellStart"/>
      <w:r w:rsidRPr="005737B8">
        <w:rPr>
          <w:b/>
        </w:rPr>
        <w:t>i</w:t>
      </w:r>
      <w:proofErr w:type="spellEnd"/>
      <w:r w:rsidRPr="005737B8">
        <w:rPr>
          <w:b/>
        </w:rPr>
        <w:t xml:space="preserve"> in range(</w:t>
      </w:r>
      <w:proofErr w:type="spellStart"/>
      <w:r w:rsidRPr="005737B8">
        <w:rPr>
          <w:b/>
        </w:rPr>
        <w:t>len</w:t>
      </w:r>
      <w:proofErr w:type="spellEnd"/>
      <w:r w:rsidRPr="005737B8">
        <w:rPr>
          <w:b/>
        </w:rPr>
        <w:t>(S)):</w:t>
      </w:r>
    </w:p>
    <w:p w:rsidR="005737B8" w:rsidRPr="005737B8" w:rsidRDefault="005737B8" w:rsidP="005737B8">
      <w:pPr>
        <w:rPr>
          <w:b/>
        </w:rPr>
      </w:pPr>
      <w:r w:rsidRPr="005737B8">
        <w:rPr>
          <w:b/>
        </w:rPr>
        <w:t xml:space="preserve">        sets[find(</w:t>
      </w:r>
      <w:proofErr w:type="spellStart"/>
      <w:proofErr w:type="gramStart"/>
      <w:r w:rsidRPr="005737B8">
        <w:rPr>
          <w:b/>
        </w:rPr>
        <w:t>S,i</w:t>
      </w:r>
      <w:proofErr w:type="spellEnd"/>
      <w:proofErr w:type="gramEnd"/>
      <w:r w:rsidRPr="005737B8">
        <w:rPr>
          <w:b/>
        </w:rPr>
        <w:t>)].append(</w:t>
      </w:r>
      <w:proofErr w:type="spellStart"/>
      <w:r w:rsidRPr="005737B8">
        <w:rPr>
          <w:b/>
        </w:rPr>
        <w:t>i</w:t>
      </w:r>
      <w:proofErr w:type="spellEnd"/>
      <w:r w:rsidRPr="005737B8">
        <w:rPr>
          <w:b/>
        </w:rPr>
        <w:t>)</w:t>
      </w:r>
    </w:p>
    <w:p w:rsidR="005737B8" w:rsidRPr="005737B8" w:rsidRDefault="005737B8" w:rsidP="005737B8">
      <w:pPr>
        <w:rPr>
          <w:b/>
        </w:rPr>
      </w:pPr>
      <w:r w:rsidRPr="005737B8">
        <w:rPr>
          <w:b/>
        </w:rPr>
        <w:t xml:space="preserve">    sets = [x for x in sets if </w:t>
      </w:r>
      <w:proofErr w:type="gramStart"/>
      <w:r w:rsidRPr="005737B8">
        <w:rPr>
          <w:b/>
        </w:rPr>
        <w:t>x !</w:t>
      </w:r>
      <w:proofErr w:type="gramEnd"/>
      <w:r w:rsidRPr="005737B8">
        <w:rPr>
          <w:b/>
        </w:rPr>
        <w:t>= []]</w:t>
      </w:r>
    </w:p>
    <w:p w:rsidR="005737B8" w:rsidRPr="005737B8" w:rsidRDefault="005737B8" w:rsidP="005737B8">
      <w:pPr>
        <w:rPr>
          <w:b/>
        </w:rPr>
      </w:pPr>
      <w:r w:rsidRPr="005737B8">
        <w:rPr>
          <w:b/>
        </w:rPr>
        <w:t xml:space="preserve">    return sets</w:t>
      </w:r>
    </w:p>
    <w:p w:rsidR="005737B8" w:rsidRPr="005737B8" w:rsidRDefault="005737B8" w:rsidP="005737B8">
      <w:pPr>
        <w:rPr>
          <w:b/>
        </w:rPr>
      </w:pPr>
    </w:p>
    <w:p w:rsidR="005737B8" w:rsidRPr="005737B8" w:rsidRDefault="005737B8" w:rsidP="005737B8">
      <w:pPr>
        <w:rPr>
          <w:b/>
        </w:rPr>
      </w:pPr>
      <w:r w:rsidRPr="005737B8">
        <w:rPr>
          <w:b/>
        </w:rPr>
        <w:t>def find(</w:t>
      </w:r>
      <w:proofErr w:type="spellStart"/>
      <w:proofErr w:type="gramStart"/>
      <w:r w:rsidRPr="005737B8">
        <w:rPr>
          <w:b/>
        </w:rPr>
        <w:t>S,i</w:t>
      </w:r>
      <w:proofErr w:type="spellEnd"/>
      <w:proofErr w:type="gramEnd"/>
      <w:r w:rsidRPr="005737B8">
        <w:rPr>
          <w:b/>
        </w:rPr>
        <w:t>):</w:t>
      </w:r>
    </w:p>
    <w:p w:rsidR="005737B8" w:rsidRPr="005737B8" w:rsidRDefault="005737B8" w:rsidP="005737B8">
      <w:pPr>
        <w:rPr>
          <w:b/>
        </w:rPr>
      </w:pPr>
      <w:r w:rsidRPr="005737B8">
        <w:rPr>
          <w:b/>
        </w:rPr>
        <w:t xml:space="preserve">    # Returns root of tree that </w:t>
      </w:r>
      <w:proofErr w:type="spellStart"/>
      <w:r w:rsidRPr="005737B8">
        <w:rPr>
          <w:b/>
        </w:rPr>
        <w:t>i</w:t>
      </w:r>
      <w:proofErr w:type="spellEnd"/>
      <w:r w:rsidRPr="005737B8">
        <w:rPr>
          <w:b/>
        </w:rPr>
        <w:t xml:space="preserve"> belongs to</w:t>
      </w:r>
    </w:p>
    <w:p w:rsidR="005737B8" w:rsidRPr="005737B8" w:rsidRDefault="005737B8" w:rsidP="005737B8">
      <w:pPr>
        <w:rPr>
          <w:b/>
        </w:rPr>
      </w:pPr>
      <w:r w:rsidRPr="005737B8">
        <w:rPr>
          <w:b/>
        </w:rPr>
        <w:t xml:space="preserve">    if S[</w:t>
      </w:r>
      <w:proofErr w:type="spellStart"/>
      <w:r w:rsidRPr="005737B8">
        <w:rPr>
          <w:b/>
        </w:rPr>
        <w:t>i</w:t>
      </w:r>
      <w:proofErr w:type="spellEnd"/>
      <w:r w:rsidRPr="005737B8">
        <w:rPr>
          <w:b/>
        </w:rPr>
        <w:t>]&lt;0:</w:t>
      </w:r>
    </w:p>
    <w:p w:rsidR="005737B8" w:rsidRPr="005737B8" w:rsidRDefault="005737B8" w:rsidP="005737B8">
      <w:pPr>
        <w:rPr>
          <w:b/>
        </w:rPr>
      </w:pPr>
      <w:r w:rsidRPr="005737B8">
        <w:rPr>
          <w:b/>
        </w:rPr>
        <w:t xml:space="preserve">        return </w:t>
      </w:r>
      <w:proofErr w:type="spellStart"/>
      <w:r w:rsidRPr="005737B8">
        <w:rPr>
          <w:b/>
        </w:rPr>
        <w:t>i</w:t>
      </w:r>
      <w:proofErr w:type="spellEnd"/>
    </w:p>
    <w:p w:rsidR="005737B8" w:rsidRPr="005737B8" w:rsidRDefault="005737B8" w:rsidP="005737B8">
      <w:pPr>
        <w:rPr>
          <w:b/>
        </w:rPr>
      </w:pPr>
      <w:r w:rsidRPr="005737B8">
        <w:rPr>
          <w:b/>
        </w:rPr>
        <w:t xml:space="preserve">    return find(</w:t>
      </w:r>
      <w:proofErr w:type="gramStart"/>
      <w:r w:rsidRPr="005737B8">
        <w:rPr>
          <w:b/>
        </w:rPr>
        <w:t>S,S</w:t>
      </w:r>
      <w:proofErr w:type="gramEnd"/>
      <w:r w:rsidRPr="005737B8">
        <w:rPr>
          <w:b/>
        </w:rPr>
        <w:t>[</w:t>
      </w:r>
      <w:proofErr w:type="spellStart"/>
      <w:r w:rsidRPr="005737B8">
        <w:rPr>
          <w:b/>
        </w:rPr>
        <w:t>i</w:t>
      </w:r>
      <w:proofErr w:type="spellEnd"/>
      <w:r w:rsidRPr="005737B8">
        <w:rPr>
          <w:b/>
        </w:rPr>
        <w:t>])</w:t>
      </w:r>
    </w:p>
    <w:p w:rsidR="005737B8" w:rsidRPr="005737B8" w:rsidRDefault="005737B8" w:rsidP="005737B8">
      <w:pPr>
        <w:rPr>
          <w:b/>
        </w:rPr>
      </w:pPr>
    </w:p>
    <w:p w:rsidR="005737B8" w:rsidRPr="005737B8" w:rsidRDefault="005737B8" w:rsidP="005737B8">
      <w:pPr>
        <w:rPr>
          <w:b/>
        </w:rPr>
      </w:pPr>
      <w:r w:rsidRPr="005737B8">
        <w:rPr>
          <w:b/>
        </w:rPr>
        <w:t xml:space="preserve">def </w:t>
      </w:r>
      <w:proofErr w:type="spellStart"/>
      <w:r w:rsidRPr="005737B8">
        <w:rPr>
          <w:b/>
        </w:rPr>
        <w:t>find_c</w:t>
      </w:r>
      <w:proofErr w:type="spellEnd"/>
      <w:r w:rsidRPr="005737B8">
        <w:rPr>
          <w:b/>
        </w:rPr>
        <w:t>(</w:t>
      </w:r>
      <w:proofErr w:type="spellStart"/>
      <w:proofErr w:type="gramStart"/>
      <w:r w:rsidRPr="005737B8">
        <w:rPr>
          <w:b/>
        </w:rPr>
        <w:t>S,i</w:t>
      </w:r>
      <w:proofErr w:type="spellEnd"/>
      <w:proofErr w:type="gramEnd"/>
      <w:r w:rsidRPr="005737B8">
        <w:rPr>
          <w:b/>
        </w:rPr>
        <w:t xml:space="preserve">): #Find with path compression </w:t>
      </w:r>
    </w:p>
    <w:p w:rsidR="005737B8" w:rsidRPr="005737B8" w:rsidRDefault="005737B8" w:rsidP="005737B8">
      <w:pPr>
        <w:rPr>
          <w:b/>
        </w:rPr>
      </w:pPr>
      <w:r w:rsidRPr="005737B8">
        <w:rPr>
          <w:b/>
        </w:rPr>
        <w:t xml:space="preserve">    if S[</w:t>
      </w:r>
      <w:proofErr w:type="spellStart"/>
      <w:r w:rsidRPr="005737B8">
        <w:rPr>
          <w:b/>
        </w:rPr>
        <w:t>i</w:t>
      </w:r>
      <w:proofErr w:type="spellEnd"/>
      <w:r w:rsidRPr="005737B8">
        <w:rPr>
          <w:b/>
        </w:rPr>
        <w:t xml:space="preserve">]&lt;0: </w:t>
      </w:r>
    </w:p>
    <w:p w:rsidR="005737B8" w:rsidRPr="005737B8" w:rsidRDefault="005737B8" w:rsidP="005737B8">
      <w:pPr>
        <w:rPr>
          <w:b/>
        </w:rPr>
      </w:pPr>
      <w:r w:rsidRPr="005737B8">
        <w:rPr>
          <w:b/>
        </w:rPr>
        <w:lastRenderedPageBreak/>
        <w:t xml:space="preserve">        return </w:t>
      </w:r>
      <w:proofErr w:type="spellStart"/>
      <w:r w:rsidRPr="005737B8">
        <w:rPr>
          <w:b/>
        </w:rPr>
        <w:t>i</w:t>
      </w:r>
      <w:proofErr w:type="spellEnd"/>
    </w:p>
    <w:p w:rsidR="005737B8" w:rsidRPr="005737B8" w:rsidRDefault="005737B8" w:rsidP="005737B8">
      <w:pPr>
        <w:rPr>
          <w:b/>
        </w:rPr>
      </w:pPr>
      <w:r w:rsidRPr="005737B8">
        <w:rPr>
          <w:b/>
        </w:rPr>
        <w:t xml:space="preserve">    r = </w:t>
      </w:r>
      <w:proofErr w:type="spellStart"/>
      <w:r w:rsidRPr="005737B8">
        <w:rPr>
          <w:b/>
        </w:rPr>
        <w:t>find_c</w:t>
      </w:r>
      <w:proofErr w:type="spellEnd"/>
      <w:r w:rsidRPr="005737B8">
        <w:rPr>
          <w:b/>
        </w:rPr>
        <w:t>(</w:t>
      </w:r>
      <w:proofErr w:type="gramStart"/>
      <w:r w:rsidRPr="005737B8">
        <w:rPr>
          <w:b/>
        </w:rPr>
        <w:t>S,S</w:t>
      </w:r>
      <w:proofErr w:type="gramEnd"/>
      <w:r w:rsidRPr="005737B8">
        <w:rPr>
          <w:b/>
        </w:rPr>
        <w:t>[</w:t>
      </w:r>
      <w:proofErr w:type="spellStart"/>
      <w:r w:rsidRPr="005737B8">
        <w:rPr>
          <w:b/>
        </w:rPr>
        <w:t>i</w:t>
      </w:r>
      <w:proofErr w:type="spellEnd"/>
      <w:r w:rsidRPr="005737B8">
        <w:rPr>
          <w:b/>
        </w:rPr>
        <w:t xml:space="preserve">]) </w:t>
      </w:r>
    </w:p>
    <w:p w:rsidR="005737B8" w:rsidRPr="005737B8" w:rsidRDefault="005737B8" w:rsidP="005737B8">
      <w:pPr>
        <w:rPr>
          <w:b/>
        </w:rPr>
      </w:pPr>
      <w:r w:rsidRPr="005737B8">
        <w:rPr>
          <w:b/>
        </w:rPr>
        <w:t xml:space="preserve">    S[</w:t>
      </w:r>
      <w:proofErr w:type="spellStart"/>
      <w:r w:rsidRPr="005737B8">
        <w:rPr>
          <w:b/>
        </w:rPr>
        <w:t>i</w:t>
      </w:r>
      <w:proofErr w:type="spellEnd"/>
      <w:r w:rsidRPr="005737B8">
        <w:rPr>
          <w:b/>
        </w:rPr>
        <w:t xml:space="preserve">] = r </w:t>
      </w:r>
    </w:p>
    <w:p w:rsidR="005737B8" w:rsidRPr="005737B8" w:rsidRDefault="005737B8" w:rsidP="005737B8">
      <w:pPr>
        <w:rPr>
          <w:b/>
        </w:rPr>
      </w:pPr>
      <w:r w:rsidRPr="005737B8">
        <w:rPr>
          <w:b/>
        </w:rPr>
        <w:t xml:space="preserve">    return r</w:t>
      </w:r>
    </w:p>
    <w:p w:rsidR="005737B8" w:rsidRPr="005737B8" w:rsidRDefault="005737B8" w:rsidP="005737B8">
      <w:pPr>
        <w:rPr>
          <w:b/>
        </w:rPr>
      </w:pPr>
      <w:r w:rsidRPr="005737B8">
        <w:rPr>
          <w:b/>
        </w:rPr>
        <w:t xml:space="preserve">    </w:t>
      </w:r>
    </w:p>
    <w:p w:rsidR="005737B8" w:rsidRPr="005737B8" w:rsidRDefault="005737B8" w:rsidP="005737B8">
      <w:pPr>
        <w:rPr>
          <w:b/>
        </w:rPr>
      </w:pPr>
      <w:r w:rsidRPr="005737B8">
        <w:rPr>
          <w:b/>
        </w:rPr>
        <w:t>def union(</w:t>
      </w:r>
      <w:proofErr w:type="spellStart"/>
      <w:proofErr w:type="gramStart"/>
      <w:r w:rsidRPr="005737B8">
        <w:rPr>
          <w:b/>
        </w:rPr>
        <w:t>S,i</w:t>
      </w:r>
      <w:proofErr w:type="gramEnd"/>
      <w:r w:rsidRPr="005737B8">
        <w:rPr>
          <w:b/>
        </w:rPr>
        <w:t>,j</w:t>
      </w:r>
      <w:proofErr w:type="spellEnd"/>
      <w:r w:rsidRPr="005737B8">
        <w:rPr>
          <w:b/>
        </w:rPr>
        <w:t>):</w:t>
      </w:r>
    </w:p>
    <w:p w:rsidR="005737B8" w:rsidRPr="005737B8" w:rsidRDefault="005737B8" w:rsidP="005737B8">
      <w:pPr>
        <w:rPr>
          <w:b/>
        </w:rPr>
      </w:pPr>
      <w:r w:rsidRPr="005737B8">
        <w:rPr>
          <w:b/>
        </w:rPr>
        <w:t xml:space="preserve">    # Joins i's tree and j's tree, if they are different</w:t>
      </w:r>
    </w:p>
    <w:p w:rsidR="005737B8" w:rsidRPr="005737B8" w:rsidRDefault="005737B8" w:rsidP="005737B8">
      <w:pPr>
        <w:rPr>
          <w:b/>
        </w:rPr>
      </w:pPr>
      <w:r w:rsidRPr="005737B8">
        <w:rPr>
          <w:b/>
        </w:rPr>
        <w:t xml:space="preserve">    </w:t>
      </w:r>
      <w:proofErr w:type="spellStart"/>
      <w:r w:rsidRPr="005737B8">
        <w:rPr>
          <w:b/>
        </w:rPr>
        <w:t>ri</w:t>
      </w:r>
      <w:proofErr w:type="spellEnd"/>
      <w:r w:rsidRPr="005737B8">
        <w:rPr>
          <w:b/>
        </w:rPr>
        <w:t xml:space="preserve"> = find(</w:t>
      </w:r>
      <w:proofErr w:type="spellStart"/>
      <w:proofErr w:type="gramStart"/>
      <w:r w:rsidRPr="005737B8">
        <w:rPr>
          <w:b/>
        </w:rPr>
        <w:t>S,i</w:t>
      </w:r>
      <w:proofErr w:type="spellEnd"/>
      <w:proofErr w:type="gramEnd"/>
      <w:r w:rsidRPr="005737B8">
        <w:rPr>
          <w:b/>
        </w:rPr>
        <w:t xml:space="preserve">) </w:t>
      </w:r>
    </w:p>
    <w:p w:rsidR="005737B8" w:rsidRPr="005737B8" w:rsidRDefault="005737B8" w:rsidP="005737B8">
      <w:pPr>
        <w:rPr>
          <w:b/>
        </w:rPr>
      </w:pPr>
      <w:r w:rsidRPr="005737B8">
        <w:rPr>
          <w:b/>
        </w:rPr>
        <w:t xml:space="preserve">    </w:t>
      </w:r>
      <w:proofErr w:type="spellStart"/>
      <w:r w:rsidRPr="005737B8">
        <w:rPr>
          <w:b/>
        </w:rPr>
        <w:t>rj</w:t>
      </w:r>
      <w:proofErr w:type="spellEnd"/>
      <w:r w:rsidRPr="005737B8">
        <w:rPr>
          <w:b/>
        </w:rPr>
        <w:t xml:space="preserve"> = find(</w:t>
      </w:r>
      <w:proofErr w:type="spellStart"/>
      <w:proofErr w:type="gramStart"/>
      <w:r w:rsidRPr="005737B8">
        <w:rPr>
          <w:b/>
        </w:rPr>
        <w:t>S,j</w:t>
      </w:r>
      <w:proofErr w:type="spellEnd"/>
      <w:proofErr w:type="gramEnd"/>
      <w:r w:rsidRPr="005737B8">
        <w:rPr>
          <w:b/>
        </w:rPr>
        <w:t>)</w:t>
      </w:r>
    </w:p>
    <w:p w:rsidR="005737B8" w:rsidRPr="005737B8" w:rsidRDefault="005737B8" w:rsidP="005737B8">
      <w:pPr>
        <w:rPr>
          <w:b/>
        </w:rPr>
      </w:pPr>
      <w:r w:rsidRPr="005737B8">
        <w:rPr>
          <w:b/>
        </w:rPr>
        <w:t xml:space="preserve">    if </w:t>
      </w:r>
      <w:proofErr w:type="spellStart"/>
      <w:proofErr w:type="gramStart"/>
      <w:r w:rsidRPr="005737B8">
        <w:rPr>
          <w:b/>
        </w:rPr>
        <w:t>ri</w:t>
      </w:r>
      <w:proofErr w:type="spellEnd"/>
      <w:r w:rsidRPr="005737B8">
        <w:rPr>
          <w:b/>
        </w:rPr>
        <w:t>!=</w:t>
      </w:r>
      <w:proofErr w:type="spellStart"/>
      <w:proofErr w:type="gramEnd"/>
      <w:r w:rsidRPr="005737B8">
        <w:rPr>
          <w:b/>
        </w:rPr>
        <w:t>rj</w:t>
      </w:r>
      <w:proofErr w:type="spellEnd"/>
      <w:r w:rsidRPr="005737B8">
        <w:rPr>
          <w:b/>
        </w:rPr>
        <w:t>:</w:t>
      </w:r>
    </w:p>
    <w:p w:rsidR="005737B8" w:rsidRPr="005737B8" w:rsidRDefault="005737B8" w:rsidP="005737B8">
      <w:pPr>
        <w:rPr>
          <w:b/>
        </w:rPr>
      </w:pPr>
      <w:r w:rsidRPr="005737B8">
        <w:rPr>
          <w:b/>
        </w:rPr>
        <w:t xml:space="preserve">        S[</w:t>
      </w:r>
      <w:proofErr w:type="spellStart"/>
      <w:r w:rsidRPr="005737B8">
        <w:rPr>
          <w:b/>
        </w:rPr>
        <w:t>rj</w:t>
      </w:r>
      <w:proofErr w:type="spellEnd"/>
      <w:r w:rsidRPr="005737B8">
        <w:rPr>
          <w:b/>
        </w:rPr>
        <w:t xml:space="preserve">] = </w:t>
      </w:r>
      <w:proofErr w:type="spellStart"/>
      <w:r w:rsidRPr="005737B8">
        <w:rPr>
          <w:b/>
        </w:rPr>
        <w:t>ri</w:t>
      </w:r>
      <w:proofErr w:type="spellEnd"/>
    </w:p>
    <w:p w:rsidR="005737B8" w:rsidRPr="005737B8" w:rsidRDefault="005737B8" w:rsidP="005737B8">
      <w:pPr>
        <w:rPr>
          <w:b/>
        </w:rPr>
      </w:pPr>
    </w:p>
    <w:p w:rsidR="005737B8" w:rsidRPr="005737B8" w:rsidRDefault="005737B8" w:rsidP="005737B8">
      <w:pPr>
        <w:rPr>
          <w:b/>
        </w:rPr>
      </w:pPr>
      <w:r w:rsidRPr="005737B8">
        <w:rPr>
          <w:b/>
        </w:rPr>
        <w:t xml:space="preserve">def </w:t>
      </w:r>
      <w:proofErr w:type="spellStart"/>
      <w:r w:rsidRPr="005737B8">
        <w:rPr>
          <w:b/>
        </w:rPr>
        <w:t>union_c</w:t>
      </w:r>
      <w:proofErr w:type="spellEnd"/>
      <w:r w:rsidRPr="005737B8">
        <w:rPr>
          <w:b/>
        </w:rPr>
        <w:t>(</w:t>
      </w:r>
      <w:proofErr w:type="spellStart"/>
      <w:proofErr w:type="gramStart"/>
      <w:r w:rsidRPr="005737B8">
        <w:rPr>
          <w:b/>
        </w:rPr>
        <w:t>S,i</w:t>
      </w:r>
      <w:proofErr w:type="gramEnd"/>
      <w:r w:rsidRPr="005737B8">
        <w:rPr>
          <w:b/>
        </w:rPr>
        <w:t>,j</w:t>
      </w:r>
      <w:proofErr w:type="spellEnd"/>
      <w:r w:rsidRPr="005737B8">
        <w:rPr>
          <w:b/>
        </w:rPr>
        <w:t>):</w:t>
      </w:r>
    </w:p>
    <w:p w:rsidR="005737B8" w:rsidRPr="005737B8" w:rsidRDefault="005737B8" w:rsidP="005737B8">
      <w:pPr>
        <w:rPr>
          <w:b/>
        </w:rPr>
      </w:pPr>
      <w:r w:rsidRPr="005737B8">
        <w:rPr>
          <w:b/>
        </w:rPr>
        <w:t xml:space="preserve">    # Joins i's tree and j's tree, if they are different</w:t>
      </w:r>
    </w:p>
    <w:p w:rsidR="005737B8" w:rsidRPr="005737B8" w:rsidRDefault="005737B8" w:rsidP="005737B8">
      <w:pPr>
        <w:rPr>
          <w:b/>
        </w:rPr>
      </w:pPr>
      <w:r w:rsidRPr="005737B8">
        <w:rPr>
          <w:b/>
        </w:rPr>
        <w:t xml:space="preserve">    # Uses path compression</w:t>
      </w:r>
    </w:p>
    <w:p w:rsidR="005737B8" w:rsidRPr="005737B8" w:rsidRDefault="005737B8" w:rsidP="005737B8">
      <w:pPr>
        <w:rPr>
          <w:b/>
        </w:rPr>
      </w:pPr>
      <w:r w:rsidRPr="005737B8">
        <w:rPr>
          <w:b/>
        </w:rPr>
        <w:t xml:space="preserve">    </w:t>
      </w:r>
      <w:proofErr w:type="spellStart"/>
      <w:r w:rsidRPr="005737B8">
        <w:rPr>
          <w:b/>
        </w:rPr>
        <w:t>ri</w:t>
      </w:r>
      <w:proofErr w:type="spellEnd"/>
      <w:r w:rsidRPr="005737B8">
        <w:rPr>
          <w:b/>
        </w:rPr>
        <w:t xml:space="preserve"> = </w:t>
      </w:r>
      <w:proofErr w:type="spellStart"/>
      <w:r w:rsidRPr="005737B8">
        <w:rPr>
          <w:b/>
        </w:rPr>
        <w:t>find_c</w:t>
      </w:r>
      <w:proofErr w:type="spellEnd"/>
      <w:r w:rsidRPr="005737B8">
        <w:rPr>
          <w:b/>
        </w:rPr>
        <w:t>(</w:t>
      </w:r>
      <w:proofErr w:type="spellStart"/>
      <w:proofErr w:type="gramStart"/>
      <w:r w:rsidRPr="005737B8">
        <w:rPr>
          <w:b/>
        </w:rPr>
        <w:t>S,i</w:t>
      </w:r>
      <w:proofErr w:type="spellEnd"/>
      <w:proofErr w:type="gramEnd"/>
      <w:r w:rsidRPr="005737B8">
        <w:rPr>
          <w:b/>
        </w:rPr>
        <w:t xml:space="preserve">) </w:t>
      </w:r>
    </w:p>
    <w:p w:rsidR="005737B8" w:rsidRPr="005737B8" w:rsidRDefault="005737B8" w:rsidP="005737B8">
      <w:pPr>
        <w:rPr>
          <w:b/>
        </w:rPr>
      </w:pPr>
      <w:r w:rsidRPr="005737B8">
        <w:rPr>
          <w:b/>
        </w:rPr>
        <w:t xml:space="preserve">    </w:t>
      </w:r>
      <w:proofErr w:type="spellStart"/>
      <w:r w:rsidRPr="005737B8">
        <w:rPr>
          <w:b/>
        </w:rPr>
        <w:t>rj</w:t>
      </w:r>
      <w:proofErr w:type="spellEnd"/>
      <w:r w:rsidRPr="005737B8">
        <w:rPr>
          <w:b/>
        </w:rPr>
        <w:t xml:space="preserve"> = </w:t>
      </w:r>
      <w:proofErr w:type="spellStart"/>
      <w:r w:rsidRPr="005737B8">
        <w:rPr>
          <w:b/>
        </w:rPr>
        <w:t>find_c</w:t>
      </w:r>
      <w:proofErr w:type="spellEnd"/>
      <w:r w:rsidRPr="005737B8">
        <w:rPr>
          <w:b/>
        </w:rPr>
        <w:t>(</w:t>
      </w:r>
      <w:proofErr w:type="spellStart"/>
      <w:proofErr w:type="gramStart"/>
      <w:r w:rsidRPr="005737B8">
        <w:rPr>
          <w:b/>
        </w:rPr>
        <w:t>S,j</w:t>
      </w:r>
      <w:proofErr w:type="spellEnd"/>
      <w:proofErr w:type="gramEnd"/>
      <w:r w:rsidRPr="005737B8">
        <w:rPr>
          <w:b/>
        </w:rPr>
        <w:t>)</w:t>
      </w:r>
    </w:p>
    <w:p w:rsidR="005737B8" w:rsidRPr="005737B8" w:rsidRDefault="005737B8" w:rsidP="005737B8">
      <w:pPr>
        <w:rPr>
          <w:b/>
        </w:rPr>
      </w:pPr>
      <w:r w:rsidRPr="005737B8">
        <w:rPr>
          <w:b/>
        </w:rPr>
        <w:t xml:space="preserve">    if </w:t>
      </w:r>
      <w:proofErr w:type="spellStart"/>
      <w:proofErr w:type="gramStart"/>
      <w:r w:rsidRPr="005737B8">
        <w:rPr>
          <w:b/>
        </w:rPr>
        <w:t>ri</w:t>
      </w:r>
      <w:proofErr w:type="spellEnd"/>
      <w:r w:rsidRPr="005737B8">
        <w:rPr>
          <w:b/>
        </w:rPr>
        <w:t>!=</w:t>
      </w:r>
      <w:proofErr w:type="spellStart"/>
      <w:proofErr w:type="gramEnd"/>
      <w:r w:rsidRPr="005737B8">
        <w:rPr>
          <w:b/>
        </w:rPr>
        <w:t>rj</w:t>
      </w:r>
      <w:proofErr w:type="spellEnd"/>
      <w:r w:rsidRPr="005737B8">
        <w:rPr>
          <w:b/>
        </w:rPr>
        <w:t>:</w:t>
      </w:r>
    </w:p>
    <w:p w:rsidR="005737B8" w:rsidRPr="005737B8" w:rsidRDefault="005737B8" w:rsidP="005737B8">
      <w:pPr>
        <w:rPr>
          <w:b/>
        </w:rPr>
      </w:pPr>
      <w:r w:rsidRPr="005737B8">
        <w:rPr>
          <w:b/>
        </w:rPr>
        <w:t xml:space="preserve">        S[</w:t>
      </w:r>
      <w:proofErr w:type="spellStart"/>
      <w:r w:rsidRPr="005737B8">
        <w:rPr>
          <w:b/>
        </w:rPr>
        <w:t>rj</w:t>
      </w:r>
      <w:proofErr w:type="spellEnd"/>
      <w:r w:rsidRPr="005737B8">
        <w:rPr>
          <w:b/>
        </w:rPr>
        <w:t xml:space="preserve">] = </w:t>
      </w:r>
      <w:proofErr w:type="spellStart"/>
      <w:r w:rsidRPr="005737B8">
        <w:rPr>
          <w:b/>
        </w:rPr>
        <w:t>ri</w:t>
      </w:r>
      <w:proofErr w:type="spellEnd"/>
    </w:p>
    <w:p w:rsidR="005737B8" w:rsidRPr="005737B8" w:rsidRDefault="005737B8" w:rsidP="005737B8">
      <w:pPr>
        <w:rPr>
          <w:b/>
        </w:rPr>
      </w:pPr>
      <w:r w:rsidRPr="005737B8">
        <w:rPr>
          <w:b/>
        </w:rPr>
        <w:t xml:space="preserve">         </w:t>
      </w:r>
    </w:p>
    <w:p w:rsidR="005737B8" w:rsidRPr="005737B8" w:rsidRDefault="005737B8" w:rsidP="005737B8">
      <w:pPr>
        <w:rPr>
          <w:b/>
        </w:rPr>
      </w:pPr>
      <w:r w:rsidRPr="005737B8">
        <w:rPr>
          <w:b/>
        </w:rPr>
        <w:t xml:space="preserve">def </w:t>
      </w:r>
      <w:proofErr w:type="spellStart"/>
      <w:r w:rsidRPr="005737B8">
        <w:rPr>
          <w:b/>
        </w:rPr>
        <w:t>union_by_size</w:t>
      </w:r>
      <w:proofErr w:type="spellEnd"/>
      <w:r w:rsidRPr="005737B8">
        <w:rPr>
          <w:b/>
        </w:rPr>
        <w:t>(</w:t>
      </w:r>
      <w:proofErr w:type="spellStart"/>
      <w:proofErr w:type="gramStart"/>
      <w:r w:rsidRPr="005737B8">
        <w:rPr>
          <w:b/>
        </w:rPr>
        <w:t>S,i</w:t>
      </w:r>
      <w:proofErr w:type="gramEnd"/>
      <w:r w:rsidRPr="005737B8">
        <w:rPr>
          <w:b/>
        </w:rPr>
        <w:t>,j</w:t>
      </w:r>
      <w:proofErr w:type="spellEnd"/>
      <w:r w:rsidRPr="005737B8">
        <w:rPr>
          <w:b/>
        </w:rPr>
        <w:t>):</w:t>
      </w:r>
    </w:p>
    <w:p w:rsidR="005737B8" w:rsidRPr="005737B8" w:rsidRDefault="005737B8" w:rsidP="005737B8">
      <w:pPr>
        <w:rPr>
          <w:b/>
        </w:rPr>
      </w:pPr>
      <w:r w:rsidRPr="005737B8">
        <w:rPr>
          <w:b/>
        </w:rPr>
        <w:t xml:space="preserve">    # if </w:t>
      </w:r>
      <w:proofErr w:type="spellStart"/>
      <w:r w:rsidRPr="005737B8">
        <w:rPr>
          <w:b/>
        </w:rPr>
        <w:t>i</w:t>
      </w:r>
      <w:proofErr w:type="spellEnd"/>
      <w:r w:rsidRPr="005737B8">
        <w:rPr>
          <w:b/>
        </w:rPr>
        <w:t xml:space="preserve"> is a root, S[</w:t>
      </w:r>
      <w:proofErr w:type="spellStart"/>
      <w:r w:rsidRPr="005737B8">
        <w:rPr>
          <w:b/>
        </w:rPr>
        <w:t>i</w:t>
      </w:r>
      <w:proofErr w:type="spellEnd"/>
      <w:r w:rsidRPr="005737B8">
        <w:rPr>
          <w:b/>
        </w:rPr>
        <w:t>] = -number of elements in tree (set)</w:t>
      </w:r>
    </w:p>
    <w:p w:rsidR="005737B8" w:rsidRPr="005737B8" w:rsidRDefault="005737B8" w:rsidP="005737B8">
      <w:pPr>
        <w:rPr>
          <w:b/>
        </w:rPr>
      </w:pPr>
      <w:r w:rsidRPr="005737B8">
        <w:rPr>
          <w:b/>
        </w:rPr>
        <w:t xml:space="preserve">    # Makes root of smaller tree point to root of larger tree </w:t>
      </w:r>
    </w:p>
    <w:p w:rsidR="005737B8" w:rsidRPr="005737B8" w:rsidRDefault="005737B8" w:rsidP="005737B8">
      <w:pPr>
        <w:rPr>
          <w:b/>
        </w:rPr>
      </w:pPr>
      <w:r w:rsidRPr="005737B8">
        <w:rPr>
          <w:b/>
        </w:rPr>
        <w:t xml:space="preserve">    # Uses path compression</w:t>
      </w:r>
    </w:p>
    <w:p w:rsidR="005737B8" w:rsidRPr="005737B8" w:rsidRDefault="005737B8" w:rsidP="005737B8">
      <w:pPr>
        <w:rPr>
          <w:b/>
        </w:rPr>
      </w:pPr>
      <w:r w:rsidRPr="005737B8">
        <w:rPr>
          <w:b/>
        </w:rPr>
        <w:t xml:space="preserve">    </w:t>
      </w:r>
      <w:proofErr w:type="spellStart"/>
      <w:r w:rsidRPr="005737B8">
        <w:rPr>
          <w:b/>
        </w:rPr>
        <w:t>ri</w:t>
      </w:r>
      <w:proofErr w:type="spellEnd"/>
      <w:r w:rsidRPr="005737B8">
        <w:rPr>
          <w:b/>
        </w:rPr>
        <w:t xml:space="preserve"> = </w:t>
      </w:r>
      <w:proofErr w:type="spellStart"/>
      <w:r w:rsidRPr="005737B8">
        <w:rPr>
          <w:b/>
        </w:rPr>
        <w:t>find_c</w:t>
      </w:r>
      <w:proofErr w:type="spellEnd"/>
      <w:r w:rsidRPr="005737B8">
        <w:rPr>
          <w:b/>
        </w:rPr>
        <w:t>(</w:t>
      </w:r>
      <w:proofErr w:type="spellStart"/>
      <w:proofErr w:type="gramStart"/>
      <w:r w:rsidRPr="005737B8">
        <w:rPr>
          <w:b/>
        </w:rPr>
        <w:t>S,i</w:t>
      </w:r>
      <w:proofErr w:type="spellEnd"/>
      <w:proofErr w:type="gramEnd"/>
      <w:r w:rsidRPr="005737B8">
        <w:rPr>
          <w:b/>
        </w:rPr>
        <w:t xml:space="preserve">) </w:t>
      </w:r>
    </w:p>
    <w:p w:rsidR="005737B8" w:rsidRPr="005737B8" w:rsidRDefault="005737B8" w:rsidP="005737B8">
      <w:pPr>
        <w:rPr>
          <w:b/>
        </w:rPr>
      </w:pPr>
      <w:r w:rsidRPr="005737B8">
        <w:rPr>
          <w:b/>
        </w:rPr>
        <w:t xml:space="preserve">    </w:t>
      </w:r>
      <w:proofErr w:type="spellStart"/>
      <w:r w:rsidRPr="005737B8">
        <w:rPr>
          <w:b/>
        </w:rPr>
        <w:t>rj</w:t>
      </w:r>
      <w:proofErr w:type="spellEnd"/>
      <w:r w:rsidRPr="005737B8">
        <w:rPr>
          <w:b/>
        </w:rPr>
        <w:t xml:space="preserve"> = </w:t>
      </w:r>
      <w:proofErr w:type="spellStart"/>
      <w:r w:rsidRPr="005737B8">
        <w:rPr>
          <w:b/>
        </w:rPr>
        <w:t>find_c</w:t>
      </w:r>
      <w:proofErr w:type="spellEnd"/>
      <w:r w:rsidRPr="005737B8">
        <w:rPr>
          <w:b/>
        </w:rPr>
        <w:t>(</w:t>
      </w:r>
      <w:proofErr w:type="spellStart"/>
      <w:proofErr w:type="gramStart"/>
      <w:r w:rsidRPr="005737B8">
        <w:rPr>
          <w:b/>
        </w:rPr>
        <w:t>S,j</w:t>
      </w:r>
      <w:proofErr w:type="spellEnd"/>
      <w:proofErr w:type="gramEnd"/>
      <w:r w:rsidRPr="005737B8">
        <w:rPr>
          <w:b/>
        </w:rPr>
        <w:t>)</w:t>
      </w:r>
    </w:p>
    <w:p w:rsidR="005737B8" w:rsidRPr="005737B8" w:rsidRDefault="005737B8" w:rsidP="005737B8">
      <w:pPr>
        <w:rPr>
          <w:b/>
        </w:rPr>
      </w:pPr>
      <w:r w:rsidRPr="005737B8">
        <w:rPr>
          <w:b/>
        </w:rPr>
        <w:lastRenderedPageBreak/>
        <w:t xml:space="preserve">    if </w:t>
      </w:r>
      <w:proofErr w:type="spellStart"/>
      <w:proofErr w:type="gramStart"/>
      <w:r w:rsidRPr="005737B8">
        <w:rPr>
          <w:b/>
        </w:rPr>
        <w:t>ri</w:t>
      </w:r>
      <w:proofErr w:type="spellEnd"/>
      <w:r w:rsidRPr="005737B8">
        <w:rPr>
          <w:b/>
        </w:rPr>
        <w:t>!=</w:t>
      </w:r>
      <w:proofErr w:type="spellStart"/>
      <w:proofErr w:type="gramEnd"/>
      <w:r w:rsidRPr="005737B8">
        <w:rPr>
          <w:b/>
        </w:rPr>
        <w:t>rj</w:t>
      </w:r>
      <w:proofErr w:type="spellEnd"/>
      <w:r w:rsidRPr="005737B8">
        <w:rPr>
          <w:b/>
        </w:rPr>
        <w:t>:</w:t>
      </w:r>
    </w:p>
    <w:p w:rsidR="005737B8" w:rsidRPr="005737B8" w:rsidRDefault="005737B8" w:rsidP="005737B8">
      <w:pPr>
        <w:rPr>
          <w:b/>
        </w:rPr>
      </w:pPr>
      <w:r w:rsidRPr="005737B8">
        <w:rPr>
          <w:b/>
        </w:rPr>
        <w:t xml:space="preserve">        if S[</w:t>
      </w:r>
      <w:proofErr w:type="spellStart"/>
      <w:r w:rsidRPr="005737B8">
        <w:rPr>
          <w:b/>
        </w:rPr>
        <w:t>ri</w:t>
      </w:r>
      <w:proofErr w:type="spellEnd"/>
      <w:r w:rsidRPr="005737B8">
        <w:rPr>
          <w:b/>
        </w:rPr>
        <w:t>]&gt;S[</w:t>
      </w:r>
      <w:proofErr w:type="spellStart"/>
      <w:r w:rsidRPr="005737B8">
        <w:rPr>
          <w:b/>
        </w:rPr>
        <w:t>rj</w:t>
      </w:r>
      <w:proofErr w:type="spellEnd"/>
      <w:r w:rsidRPr="005737B8">
        <w:rPr>
          <w:b/>
        </w:rPr>
        <w:t>]: # j's tree is larger</w:t>
      </w:r>
    </w:p>
    <w:p w:rsidR="005737B8" w:rsidRPr="005737B8" w:rsidRDefault="005737B8" w:rsidP="005737B8">
      <w:pPr>
        <w:rPr>
          <w:b/>
        </w:rPr>
      </w:pPr>
      <w:r w:rsidRPr="005737B8">
        <w:rPr>
          <w:b/>
        </w:rPr>
        <w:t xml:space="preserve">            S[</w:t>
      </w:r>
      <w:proofErr w:type="spellStart"/>
      <w:r w:rsidRPr="005737B8">
        <w:rPr>
          <w:b/>
        </w:rPr>
        <w:t>rj</w:t>
      </w:r>
      <w:proofErr w:type="spellEnd"/>
      <w:r w:rsidRPr="005737B8">
        <w:rPr>
          <w:b/>
        </w:rPr>
        <w:t>] += S[</w:t>
      </w:r>
      <w:proofErr w:type="spellStart"/>
      <w:r w:rsidRPr="005737B8">
        <w:rPr>
          <w:b/>
        </w:rPr>
        <w:t>ri</w:t>
      </w:r>
      <w:proofErr w:type="spellEnd"/>
      <w:r w:rsidRPr="005737B8">
        <w:rPr>
          <w:b/>
        </w:rPr>
        <w:t>]</w:t>
      </w:r>
    </w:p>
    <w:p w:rsidR="005737B8" w:rsidRPr="005737B8" w:rsidRDefault="005737B8" w:rsidP="005737B8">
      <w:pPr>
        <w:rPr>
          <w:b/>
        </w:rPr>
      </w:pPr>
      <w:r w:rsidRPr="005737B8">
        <w:rPr>
          <w:b/>
        </w:rPr>
        <w:t xml:space="preserve">            S[</w:t>
      </w:r>
      <w:proofErr w:type="spellStart"/>
      <w:r w:rsidRPr="005737B8">
        <w:rPr>
          <w:b/>
        </w:rPr>
        <w:t>ri</w:t>
      </w:r>
      <w:proofErr w:type="spellEnd"/>
      <w:r w:rsidRPr="005737B8">
        <w:rPr>
          <w:b/>
        </w:rPr>
        <w:t xml:space="preserve">] = </w:t>
      </w:r>
      <w:proofErr w:type="spellStart"/>
      <w:r w:rsidRPr="005737B8">
        <w:rPr>
          <w:b/>
        </w:rPr>
        <w:t>rj</w:t>
      </w:r>
      <w:proofErr w:type="spellEnd"/>
    </w:p>
    <w:p w:rsidR="005737B8" w:rsidRPr="005737B8" w:rsidRDefault="005737B8" w:rsidP="005737B8">
      <w:pPr>
        <w:rPr>
          <w:b/>
        </w:rPr>
      </w:pPr>
      <w:r w:rsidRPr="005737B8">
        <w:rPr>
          <w:b/>
        </w:rPr>
        <w:t xml:space="preserve">        else:</w:t>
      </w:r>
    </w:p>
    <w:p w:rsidR="005737B8" w:rsidRPr="005737B8" w:rsidRDefault="005737B8" w:rsidP="005737B8">
      <w:pPr>
        <w:rPr>
          <w:b/>
        </w:rPr>
      </w:pPr>
      <w:r w:rsidRPr="005737B8">
        <w:rPr>
          <w:b/>
        </w:rPr>
        <w:t xml:space="preserve">            S[</w:t>
      </w:r>
      <w:proofErr w:type="spellStart"/>
      <w:r w:rsidRPr="005737B8">
        <w:rPr>
          <w:b/>
        </w:rPr>
        <w:t>ri</w:t>
      </w:r>
      <w:proofErr w:type="spellEnd"/>
      <w:r w:rsidRPr="005737B8">
        <w:rPr>
          <w:b/>
        </w:rPr>
        <w:t>] += S[</w:t>
      </w:r>
      <w:proofErr w:type="spellStart"/>
      <w:r w:rsidRPr="005737B8">
        <w:rPr>
          <w:b/>
        </w:rPr>
        <w:t>rj</w:t>
      </w:r>
      <w:proofErr w:type="spellEnd"/>
      <w:r w:rsidRPr="005737B8">
        <w:rPr>
          <w:b/>
        </w:rPr>
        <w:t>]</w:t>
      </w:r>
    </w:p>
    <w:p w:rsidR="005737B8" w:rsidRPr="005737B8" w:rsidRDefault="005737B8" w:rsidP="005737B8">
      <w:pPr>
        <w:rPr>
          <w:b/>
        </w:rPr>
      </w:pPr>
      <w:r w:rsidRPr="005737B8">
        <w:rPr>
          <w:b/>
        </w:rPr>
        <w:t xml:space="preserve">            S[</w:t>
      </w:r>
      <w:proofErr w:type="spellStart"/>
      <w:r w:rsidRPr="005737B8">
        <w:rPr>
          <w:b/>
        </w:rPr>
        <w:t>rj</w:t>
      </w:r>
      <w:proofErr w:type="spellEnd"/>
      <w:r w:rsidRPr="005737B8">
        <w:rPr>
          <w:b/>
        </w:rPr>
        <w:t xml:space="preserve">] = </w:t>
      </w:r>
      <w:proofErr w:type="spellStart"/>
      <w:r w:rsidRPr="005737B8">
        <w:rPr>
          <w:b/>
        </w:rPr>
        <w:t>ri</w:t>
      </w:r>
      <w:proofErr w:type="spellEnd"/>
    </w:p>
    <w:p w:rsidR="005737B8" w:rsidRPr="005737B8" w:rsidRDefault="005737B8" w:rsidP="005737B8">
      <w:pPr>
        <w:rPr>
          <w:b/>
        </w:rPr>
      </w:pPr>
    </w:p>
    <w:p w:rsidR="005737B8" w:rsidRPr="005737B8" w:rsidRDefault="005737B8" w:rsidP="005737B8">
      <w:pPr>
        <w:rPr>
          <w:b/>
        </w:rPr>
      </w:pPr>
      <w:r w:rsidRPr="005737B8">
        <w:rPr>
          <w:b/>
        </w:rPr>
        <w:t xml:space="preserve">        </w:t>
      </w:r>
    </w:p>
    <w:p w:rsidR="005737B8" w:rsidRPr="005737B8" w:rsidRDefault="005737B8" w:rsidP="005737B8">
      <w:pPr>
        <w:rPr>
          <w:b/>
        </w:rPr>
      </w:pPr>
      <w:r w:rsidRPr="005737B8">
        <w:rPr>
          <w:b/>
        </w:rPr>
        <w:t xml:space="preserve">def </w:t>
      </w:r>
      <w:proofErr w:type="spellStart"/>
      <w:r w:rsidRPr="005737B8">
        <w:rPr>
          <w:b/>
        </w:rPr>
        <w:t>draw_dsf</w:t>
      </w:r>
      <w:proofErr w:type="spellEnd"/>
      <w:r w:rsidRPr="005737B8">
        <w:rPr>
          <w:b/>
        </w:rPr>
        <w:t>(S):</w:t>
      </w:r>
    </w:p>
    <w:p w:rsidR="005737B8" w:rsidRPr="005737B8" w:rsidRDefault="005737B8" w:rsidP="005737B8">
      <w:pPr>
        <w:rPr>
          <w:b/>
        </w:rPr>
      </w:pPr>
      <w:r w:rsidRPr="005737B8">
        <w:rPr>
          <w:b/>
        </w:rPr>
        <w:t xml:space="preserve">    scale = 30</w:t>
      </w:r>
    </w:p>
    <w:p w:rsidR="005737B8" w:rsidRPr="005737B8" w:rsidRDefault="005737B8" w:rsidP="005737B8">
      <w:pPr>
        <w:rPr>
          <w:b/>
        </w:rPr>
      </w:pPr>
      <w:r w:rsidRPr="005737B8">
        <w:rPr>
          <w:b/>
        </w:rPr>
        <w:t xml:space="preserve">    fig, ax = </w:t>
      </w:r>
      <w:proofErr w:type="spellStart"/>
      <w:proofErr w:type="gramStart"/>
      <w:r w:rsidRPr="005737B8">
        <w:rPr>
          <w:b/>
        </w:rPr>
        <w:t>plt.subplots</w:t>
      </w:r>
      <w:proofErr w:type="spellEnd"/>
      <w:proofErr w:type="gramEnd"/>
      <w:r w:rsidRPr="005737B8">
        <w:rPr>
          <w:b/>
        </w:rPr>
        <w:t>()</w:t>
      </w:r>
    </w:p>
    <w:p w:rsidR="005737B8" w:rsidRPr="005737B8" w:rsidRDefault="005737B8" w:rsidP="005737B8">
      <w:pPr>
        <w:rPr>
          <w:b/>
        </w:rPr>
      </w:pPr>
      <w:r w:rsidRPr="005737B8">
        <w:rPr>
          <w:b/>
        </w:rPr>
        <w:t xml:space="preserve">    for </w:t>
      </w:r>
      <w:proofErr w:type="spellStart"/>
      <w:r w:rsidRPr="005737B8">
        <w:rPr>
          <w:b/>
        </w:rPr>
        <w:t>i</w:t>
      </w:r>
      <w:proofErr w:type="spellEnd"/>
      <w:r w:rsidRPr="005737B8">
        <w:rPr>
          <w:b/>
        </w:rPr>
        <w:t xml:space="preserve"> in range(</w:t>
      </w:r>
      <w:proofErr w:type="spellStart"/>
      <w:r w:rsidRPr="005737B8">
        <w:rPr>
          <w:b/>
        </w:rPr>
        <w:t>len</w:t>
      </w:r>
      <w:proofErr w:type="spellEnd"/>
      <w:r w:rsidRPr="005737B8">
        <w:rPr>
          <w:b/>
        </w:rPr>
        <w:t>(S)):</w:t>
      </w:r>
    </w:p>
    <w:p w:rsidR="005737B8" w:rsidRPr="005737B8" w:rsidRDefault="005737B8" w:rsidP="005737B8">
      <w:pPr>
        <w:rPr>
          <w:b/>
        </w:rPr>
      </w:pPr>
      <w:r w:rsidRPr="005737B8">
        <w:rPr>
          <w:b/>
        </w:rPr>
        <w:t xml:space="preserve">        if S[</w:t>
      </w:r>
      <w:proofErr w:type="spellStart"/>
      <w:r w:rsidRPr="005737B8">
        <w:rPr>
          <w:b/>
        </w:rPr>
        <w:t>i</w:t>
      </w:r>
      <w:proofErr w:type="spellEnd"/>
      <w:r w:rsidRPr="005737B8">
        <w:rPr>
          <w:b/>
        </w:rPr>
        <w:t xml:space="preserve">]&lt;0: # </w:t>
      </w:r>
      <w:proofErr w:type="spellStart"/>
      <w:r w:rsidRPr="005737B8">
        <w:rPr>
          <w:b/>
        </w:rPr>
        <w:t>i</w:t>
      </w:r>
      <w:proofErr w:type="spellEnd"/>
      <w:r w:rsidRPr="005737B8">
        <w:rPr>
          <w:b/>
        </w:rPr>
        <w:t xml:space="preserve"> is a root</w:t>
      </w:r>
    </w:p>
    <w:p w:rsidR="005737B8" w:rsidRPr="005737B8" w:rsidRDefault="005737B8" w:rsidP="005737B8">
      <w:pPr>
        <w:rPr>
          <w:b/>
        </w:rPr>
      </w:pPr>
      <w:r w:rsidRPr="005737B8">
        <w:rPr>
          <w:b/>
        </w:rPr>
        <w:t xml:space="preserve">            </w:t>
      </w:r>
      <w:proofErr w:type="spellStart"/>
      <w:proofErr w:type="gramStart"/>
      <w:r w:rsidRPr="005737B8">
        <w:rPr>
          <w:b/>
        </w:rPr>
        <w:t>ax.plot</w:t>
      </w:r>
      <w:proofErr w:type="spellEnd"/>
      <w:proofErr w:type="gramEnd"/>
      <w:r w:rsidRPr="005737B8">
        <w:rPr>
          <w:b/>
        </w:rPr>
        <w:t>([</w:t>
      </w:r>
      <w:proofErr w:type="spellStart"/>
      <w:r w:rsidRPr="005737B8">
        <w:rPr>
          <w:b/>
        </w:rPr>
        <w:t>i</w:t>
      </w:r>
      <w:proofErr w:type="spellEnd"/>
      <w:r w:rsidRPr="005737B8">
        <w:rPr>
          <w:b/>
        </w:rPr>
        <w:t>*</w:t>
      </w:r>
      <w:proofErr w:type="spellStart"/>
      <w:r w:rsidRPr="005737B8">
        <w:rPr>
          <w:b/>
        </w:rPr>
        <w:t>scale,i</w:t>
      </w:r>
      <w:proofErr w:type="spellEnd"/>
      <w:r w:rsidRPr="005737B8">
        <w:rPr>
          <w:b/>
        </w:rPr>
        <w:t>*scale],[0,scale],linewidth=1,color='k')</w:t>
      </w:r>
    </w:p>
    <w:p w:rsidR="005737B8" w:rsidRPr="005737B8" w:rsidRDefault="005737B8" w:rsidP="005737B8">
      <w:pPr>
        <w:rPr>
          <w:b/>
        </w:rPr>
      </w:pPr>
      <w:r w:rsidRPr="005737B8">
        <w:rPr>
          <w:b/>
        </w:rPr>
        <w:t xml:space="preserve">            </w:t>
      </w:r>
      <w:proofErr w:type="gramStart"/>
      <w:r w:rsidRPr="005737B8">
        <w:rPr>
          <w:b/>
        </w:rPr>
        <w:t>ax.plot</w:t>
      </w:r>
      <w:proofErr w:type="gramEnd"/>
      <w:r w:rsidRPr="005737B8">
        <w:rPr>
          <w:b/>
        </w:rPr>
        <w:t>([i*scale-1,i*scale,i*scale+1],[scale-2,scale,scale-2],linewidth=1,color='k')</w:t>
      </w:r>
    </w:p>
    <w:p w:rsidR="005737B8" w:rsidRPr="005737B8" w:rsidRDefault="005737B8" w:rsidP="005737B8">
      <w:pPr>
        <w:rPr>
          <w:b/>
        </w:rPr>
      </w:pPr>
      <w:r w:rsidRPr="005737B8">
        <w:rPr>
          <w:b/>
        </w:rPr>
        <w:t xml:space="preserve">        else:</w:t>
      </w:r>
    </w:p>
    <w:p w:rsidR="005737B8" w:rsidRPr="005737B8" w:rsidRDefault="005737B8" w:rsidP="005737B8">
      <w:pPr>
        <w:rPr>
          <w:b/>
        </w:rPr>
      </w:pPr>
      <w:r w:rsidRPr="005737B8">
        <w:rPr>
          <w:b/>
        </w:rPr>
        <w:t xml:space="preserve">            x = </w:t>
      </w:r>
      <w:proofErr w:type="spellStart"/>
      <w:proofErr w:type="gramStart"/>
      <w:r w:rsidRPr="005737B8">
        <w:rPr>
          <w:b/>
        </w:rPr>
        <w:t>np.linspace</w:t>
      </w:r>
      <w:proofErr w:type="spellEnd"/>
      <w:proofErr w:type="gramEnd"/>
      <w:r w:rsidRPr="005737B8">
        <w:rPr>
          <w:b/>
        </w:rPr>
        <w:t>(</w:t>
      </w:r>
      <w:proofErr w:type="spellStart"/>
      <w:r w:rsidRPr="005737B8">
        <w:rPr>
          <w:b/>
        </w:rPr>
        <w:t>i</w:t>
      </w:r>
      <w:proofErr w:type="spellEnd"/>
      <w:r w:rsidRPr="005737B8">
        <w:rPr>
          <w:b/>
        </w:rPr>
        <w:t>*</w:t>
      </w:r>
      <w:proofErr w:type="spellStart"/>
      <w:r w:rsidRPr="005737B8">
        <w:rPr>
          <w:b/>
        </w:rPr>
        <w:t>scale,S</w:t>
      </w:r>
      <w:proofErr w:type="spellEnd"/>
      <w:r w:rsidRPr="005737B8">
        <w:rPr>
          <w:b/>
        </w:rPr>
        <w:t>[</w:t>
      </w:r>
      <w:proofErr w:type="spellStart"/>
      <w:r w:rsidRPr="005737B8">
        <w:rPr>
          <w:b/>
        </w:rPr>
        <w:t>i</w:t>
      </w:r>
      <w:proofErr w:type="spellEnd"/>
      <w:r w:rsidRPr="005737B8">
        <w:rPr>
          <w:b/>
        </w:rPr>
        <w:t>]*scale)</w:t>
      </w:r>
    </w:p>
    <w:p w:rsidR="005737B8" w:rsidRPr="005737B8" w:rsidRDefault="005737B8" w:rsidP="005737B8">
      <w:pPr>
        <w:rPr>
          <w:b/>
        </w:rPr>
      </w:pPr>
      <w:r w:rsidRPr="005737B8">
        <w:rPr>
          <w:b/>
        </w:rPr>
        <w:t xml:space="preserve">            x0 = </w:t>
      </w:r>
      <w:proofErr w:type="spellStart"/>
      <w:proofErr w:type="gramStart"/>
      <w:r w:rsidRPr="005737B8">
        <w:rPr>
          <w:b/>
        </w:rPr>
        <w:t>np.linspace</w:t>
      </w:r>
      <w:proofErr w:type="spellEnd"/>
      <w:proofErr w:type="gramEnd"/>
      <w:r w:rsidRPr="005737B8">
        <w:rPr>
          <w:b/>
        </w:rPr>
        <w:t>(</w:t>
      </w:r>
      <w:proofErr w:type="spellStart"/>
      <w:r w:rsidRPr="005737B8">
        <w:rPr>
          <w:b/>
        </w:rPr>
        <w:t>i</w:t>
      </w:r>
      <w:proofErr w:type="spellEnd"/>
      <w:r w:rsidRPr="005737B8">
        <w:rPr>
          <w:b/>
        </w:rPr>
        <w:t>*</w:t>
      </w:r>
      <w:proofErr w:type="spellStart"/>
      <w:r w:rsidRPr="005737B8">
        <w:rPr>
          <w:b/>
        </w:rPr>
        <w:t>scale,S</w:t>
      </w:r>
      <w:proofErr w:type="spellEnd"/>
      <w:r w:rsidRPr="005737B8">
        <w:rPr>
          <w:b/>
        </w:rPr>
        <w:t>[</w:t>
      </w:r>
      <w:proofErr w:type="spellStart"/>
      <w:r w:rsidRPr="005737B8">
        <w:rPr>
          <w:b/>
        </w:rPr>
        <w:t>i</w:t>
      </w:r>
      <w:proofErr w:type="spellEnd"/>
      <w:r w:rsidRPr="005737B8">
        <w:rPr>
          <w:b/>
        </w:rPr>
        <w:t>]*</w:t>
      </w:r>
      <w:proofErr w:type="spellStart"/>
      <w:r w:rsidRPr="005737B8">
        <w:rPr>
          <w:b/>
        </w:rPr>
        <w:t>scale,num</w:t>
      </w:r>
      <w:proofErr w:type="spellEnd"/>
      <w:r w:rsidRPr="005737B8">
        <w:rPr>
          <w:b/>
        </w:rPr>
        <w:t>=5)</w:t>
      </w:r>
    </w:p>
    <w:p w:rsidR="005737B8" w:rsidRPr="005737B8" w:rsidRDefault="005737B8" w:rsidP="005737B8">
      <w:pPr>
        <w:rPr>
          <w:b/>
        </w:rPr>
      </w:pPr>
      <w:r w:rsidRPr="005737B8">
        <w:rPr>
          <w:b/>
        </w:rPr>
        <w:t xml:space="preserve">            diff = </w:t>
      </w:r>
      <w:proofErr w:type="spellStart"/>
      <w:r w:rsidRPr="005737B8">
        <w:rPr>
          <w:b/>
        </w:rPr>
        <w:t>np.abs</w:t>
      </w:r>
      <w:proofErr w:type="spellEnd"/>
      <w:r w:rsidRPr="005737B8">
        <w:rPr>
          <w:b/>
        </w:rPr>
        <w:t>(S[</w:t>
      </w:r>
      <w:proofErr w:type="spellStart"/>
      <w:r w:rsidRPr="005737B8">
        <w:rPr>
          <w:b/>
        </w:rPr>
        <w:t>i</w:t>
      </w:r>
      <w:proofErr w:type="spellEnd"/>
      <w:r w:rsidRPr="005737B8">
        <w:rPr>
          <w:b/>
        </w:rPr>
        <w:t>]-</w:t>
      </w:r>
      <w:proofErr w:type="spellStart"/>
      <w:r w:rsidRPr="005737B8">
        <w:rPr>
          <w:b/>
        </w:rPr>
        <w:t>i</w:t>
      </w:r>
      <w:proofErr w:type="spellEnd"/>
      <w:r w:rsidRPr="005737B8">
        <w:rPr>
          <w:b/>
        </w:rPr>
        <w:t>)</w:t>
      </w:r>
    </w:p>
    <w:p w:rsidR="005737B8" w:rsidRPr="005737B8" w:rsidRDefault="005737B8" w:rsidP="005737B8">
      <w:pPr>
        <w:rPr>
          <w:b/>
        </w:rPr>
      </w:pPr>
      <w:r w:rsidRPr="005737B8">
        <w:rPr>
          <w:b/>
        </w:rPr>
        <w:t xml:space="preserve">            if diff == 1: #</w:t>
      </w:r>
      <w:proofErr w:type="spellStart"/>
      <w:r w:rsidRPr="005737B8">
        <w:rPr>
          <w:b/>
        </w:rPr>
        <w:t>i</w:t>
      </w:r>
      <w:proofErr w:type="spellEnd"/>
      <w:r w:rsidRPr="005737B8">
        <w:rPr>
          <w:b/>
        </w:rPr>
        <w:t xml:space="preserve"> and S[</w:t>
      </w:r>
      <w:proofErr w:type="spellStart"/>
      <w:r w:rsidRPr="005737B8">
        <w:rPr>
          <w:b/>
        </w:rPr>
        <w:t>i</w:t>
      </w:r>
      <w:proofErr w:type="spellEnd"/>
      <w:r w:rsidRPr="005737B8">
        <w:rPr>
          <w:b/>
        </w:rPr>
        <w:t>] are neighbors; draw straight line</w:t>
      </w:r>
    </w:p>
    <w:p w:rsidR="005737B8" w:rsidRPr="005737B8" w:rsidRDefault="005737B8" w:rsidP="005737B8">
      <w:pPr>
        <w:rPr>
          <w:b/>
        </w:rPr>
      </w:pPr>
      <w:r w:rsidRPr="005737B8">
        <w:rPr>
          <w:b/>
        </w:rPr>
        <w:t xml:space="preserve">                y0 = [0,0,0,0,0]</w:t>
      </w:r>
    </w:p>
    <w:p w:rsidR="005737B8" w:rsidRPr="005737B8" w:rsidRDefault="005737B8" w:rsidP="005737B8">
      <w:pPr>
        <w:rPr>
          <w:b/>
        </w:rPr>
      </w:pPr>
      <w:r w:rsidRPr="005737B8">
        <w:rPr>
          <w:b/>
        </w:rPr>
        <w:t xml:space="preserve">            else:      #</w:t>
      </w:r>
      <w:proofErr w:type="spellStart"/>
      <w:r w:rsidRPr="005737B8">
        <w:rPr>
          <w:b/>
        </w:rPr>
        <w:t>i</w:t>
      </w:r>
      <w:proofErr w:type="spellEnd"/>
      <w:r w:rsidRPr="005737B8">
        <w:rPr>
          <w:b/>
        </w:rPr>
        <w:t xml:space="preserve"> and S[</w:t>
      </w:r>
      <w:proofErr w:type="spellStart"/>
      <w:r w:rsidRPr="005737B8">
        <w:rPr>
          <w:b/>
        </w:rPr>
        <w:t>i</w:t>
      </w:r>
      <w:proofErr w:type="spellEnd"/>
      <w:r w:rsidRPr="005737B8">
        <w:rPr>
          <w:b/>
        </w:rPr>
        <w:t>] are not neighbors; draw arc</w:t>
      </w:r>
    </w:p>
    <w:p w:rsidR="005737B8" w:rsidRPr="005737B8" w:rsidRDefault="005737B8" w:rsidP="005737B8">
      <w:pPr>
        <w:rPr>
          <w:b/>
        </w:rPr>
      </w:pPr>
      <w:r w:rsidRPr="005737B8">
        <w:rPr>
          <w:b/>
        </w:rPr>
        <w:t xml:space="preserve">                y0 = [</w:t>
      </w:r>
      <w:proofErr w:type="gramStart"/>
      <w:r w:rsidRPr="005737B8">
        <w:rPr>
          <w:b/>
        </w:rPr>
        <w:t>0,-</w:t>
      </w:r>
      <w:proofErr w:type="gramEnd"/>
      <w:r w:rsidRPr="005737B8">
        <w:rPr>
          <w:b/>
        </w:rPr>
        <w:t>6*diff,-8*diff,-6*diff,0]</w:t>
      </w:r>
    </w:p>
    <w:p w:rsidR="005737B8" w:rsidRPr="005737B8" w:rsidRDefault="005737B8" w:rsidP="005737B8">
      <w:pPr>
        <w:rPr>
          <w:b/>
        </w:rPr>
      </w:pPr>
      <w:r w:rsidRPr="005737B8">
        <w:rPr>
          <w:b/>
        </w:rPr>
        <w:t xml:space="preserve">            f = </w:t>
      </w:r>
      <w:proofErr w:type="gramStart"/>
      <w:r w:rsidRPr="005737B8">
        <w:rPr>
          <w:b/>
        </w:rPr>
        <w:t>interpolate.interp</w:t>
      </w:r>
      <w:proofErr w:type="gramEnd"/>
      <w:r w:rsidRPr="005737B8">
        <w:rPr>
          <w:b/>
        </w:rPr>
        <w:t>1d(x0, y0, kind='cubic')</w:t>
      </w:r>
    </w:p>
    <w:p w:rsidR="005737B8" w:rsidRPr="005737B8" w:rsidRDefault="005737B8" w:rsidP="005737B8">
      <w:pPr>
        <w:rPr>
          <w:b/>
        </w:rPr>
      </w:pPr>
      <w:r w:rsidRPr="005737B8">
        <w:rPr>
          <w:b/>
        </w:rPr>
        <w:lastRenderedPageBreak/>
        <w:t xml:space="preserve">            y = f(x)</w:t>
      </w:r>
    </w:p>
    <w:p w:rsidR="005737B8" w:rsidRPr="005737B8" w:rsidRDefault="005737B8" w:rsidP="005737B8">
      <w:pPr>
        <w:rPr>
          <w:b/>
        </w:rPr>
      </w:pPr>
      <w:r w:rsidRPr="005737B8">
        <w:rPr>
          <w:b/>
        </w:rPr>
        <w:t xml:space="preserve">            </w:t>
      </w:r>
      <w:proofErr w:type="spellStart"/>
      <w:proofErr w:type="gramStart"/>
      <w:r w:rsidRPr="005737B8">
        <w:rPr>
          <w:b/>
        </w:rPr>
        <w:t>ax.plot</w:t>
      </w:r>
      <w:proofErr w:type="spellEnd"/>
      <w:proofErr w:type="gramEnd"/>
      <w:r w:rsidRPr="005737B8">
        <w:rPr>
          <w:b/>
        </w:rPr>
        <w:t>(</w:t>
      </w:r>
      <w:proofErr w:type="spellStart"/>
      <w:r w:rsidRPr="005737B8">
        <w:rPr>
          <w:b/>
        </w:rPr>
        <w:t>x,y,linewidth</w:t>
      </w:r>
      <w:proofErr w:type="spellEnd"/>
      <w:r w:rsidRPr="005737B8">
        <w:rPr>
          <w:b/>
        </w:rPr>
        <w:t>=1,color='k')</w:t>
      </w:r>
    </w:p>
    <w:p w:rsidR="005737B8" w:rsidRPr="005737B8" w:rsidRDefault="005737B8" w:rsidP="005737B8">
      <w:pPr>
        <w:rPr>
          <w:b/>
        </w:rPr>
      </w:pPr>
      <w:r w:rsidRPr="005737B8">
        <w:rPr>
          <w:b/>
        </w:rPr>
        <w:t xml:space="preserve">            </w:t>
      </w:r>
      <w:proofErr w:type="gramStart"/>
      <w:r w:rsidRPr="005737B8">
        <w:rPr>
          <w:b/>
        </w:rPr>
        <w:t>ax.plot</w:t>
      </w:r>
      <w:proofErr w:type="gramEnd"/>
      <w:r w:rsidRPr="005737B8">
        <w:rPr>
          <w:b/>
        </w:rPr>
        <w:t>([x0[2]+2*np.sign(i-S[i]),x0[2],x0[2]+2*np.sign(i-S[i])],[y0[2]-1,y0[2],y0[2]+1],linewidth=1,color='k')</w:t>
      </w:r>
    </w:p>
    <w:p w:rsidR="005737B8" w:rsidRPr="005737B8" w:rsidRDefault="005737B8" w:rsidP="005737B8">
      <w:pPr>
        <w:rPr>
          <w:b/>
        </w:rPr>
      </w:pPr>
      <w:r w:rsidRPr="005737B8">
        <w:rPr>
          <w:b/>
        </w:rPr>
        <w:t xml:space="preserve">        </w:t>
      </w:r>
      <w:proofErr w:type="spellStart"/>
      <w:r w:rsidRPr="005737B8">
        <w:rPr>
          <w:b/>
        </w:rPr>
        <w:t>ax.</w:t>
      </w:r>
      <w:proofErr w:type="gramStart"/>
      <w:r w:rsidRPr="005737B8">
        <w:rPr>
          <w:b/>
        </w:rPr>
        <w:t>text</w:t>
      </w:r>
      <w:proofErr w:type="spellEnd"/>
      <w:r w:rsidRPr="005737B8">
        <w:rPr>
          <w:b/>
        </w:rPr>
        <w:t>(</w:t>
      </w:r>
      <w:proofErr w:type="spellStart"/>
      <w:proofErr w:type="gramEnd"/>
      <w:r w:rsidRPr="005737B8">
        <w:rPr>
          <w:b/>
        </w:rPr>
        <w:t>i</w:t>
      </w:r>
      <w:proofErr w:type="spellEnd"/>
      <w:r w:rsidRPr="005737B8">
        <w:rPr>
          <w:b/>
        </w:rPr>
        <w:t>*scale,0, str(</w:t>
      </w:r>
      <w:proofErr w:type="spellStart"/>
      <w:r w:rsidRPr="005737B8">
        <w:rPr>
          <w:b/>
        </w:rPr>
        <w:t>i</w:t>
      </w:r>
      <w:proofErr w:type="spellEnd"/>
      <w:r w:rsidRPr="005737B8">
        <w:rPr>
          <w:b/>
        </w:rPr>
        <w:t xml:space="preserve">), size=20,ha="center", </w:t>
      </w:r>
      <w:proofErr w:type="spellStart"/>
      <w:r w:rsidRPr="005737B8">
        <w:rPr>
          <w:b/>
        </w:rPr>
        <w:t>va</w:t>
      </w:r>
      <w:proofErr w:type="spellEnd"/>
      <w:r w:rsidRPr="005737B8">
        <w:rPr>
          <w:b/>
        </w:rPr>
        <w:t>="center",</w:t>
      </w:r>
    </w:p>
    <w:p w:rsidR="005737B8" w:rsidRPr="005737B8" w:rsidRDefault="005737B8" w:rsidP="005737B8">
      <w:pPr>
        <w:rPr>
          <w:b/>
        </w:rPr>
      </w:pPr>
      <w:r w:rsidRPr="005737B8">
        <w:rPr>
          <w:b/>
        </w:rPr>
        <w:t xml:space="preserve">         </w:t>
      </w:r>
      <w:proofErr w:type="spellStart"/>
      <w:r w:rsidRPr="005737B8">
        <w:rPr>
          <w:b/>
        </w:rPr>
        <w:t>bbox</w:t>
      </w:r>
      <w:proofErr w:type="spellEnd"/>
      <w:r w:rsidRPr="005737B8">
        <w:rPr>
          <w:b/>
        </w:rPr>
        <w:t>=</w:t>
      </w:r>
      <w:proofErr w:type="spellStart"/>
      <w:r w:rsidRPr="005737B8">
        <w:rPr>
          <w:b/>
        </w:rPr>
        <w:t>dict</w:t>
      </w:r>
      <w:proofErr w:type="spellEnd"/>
      <w:r w:rsidRPr="005737B8">
        <w:rPr>
          <w:b/>
        </w:rPr>
        <w:t>(</w:t>
      </w:r>
      <w:proofErr w:type="spellStart"/>
      <w:r w:rsidRPr="005737B8">
        <w:rPr>
          <w:b/>
        </w:rPr>
        <w:t>facecolor</w:t>
      </w:r>
      <w:proofErr w:type="spellEnd"/>
      <w:r w:rsidRPr="005737B8">
        <w:rPr>
          <w:b/>
        </w:rPr>
        <w:t>='w</w:t>
      </w:r>
      <w:proofErr w:type="gramStart"/>
      <w:r w:rsidRPr="005737B8">
        <w:rPr>
          <w:b/>
        </w:rPr>
        <w:t>',</w:t>
      </w:r>
      <w:proofErr w:type="spellStart"/>
      <w:r w:rsidRPr="005737B8">
        <w:rPr>
          <w:b/>
        </w:rPr>
        <w:t>boxstyle</w:t>
      </w:r>
      <w:proofErr w:type="spellEnd"/>
      <w:proofErr w:type="gramEnd"/>
      <w:r w:rsidRPr="005737B8">
        <w:rPr>
          <w:b/>
        </w:rPr>
        <w:t>="circle"))</w:t>
      </w:r>
    </w:p>
    <w:p w:rsidR="005737B8" w:rsidRPr="005737B8" w:rsidRDefault="005737B8" w:rsidP="005737B8">
      <w:pPr>
        <w:rPr>
          <w:b/>
        </w:rPr>
      </w:pPr>
      <w:r w:rsidRPr="005737B8">
        <w:rPr>
          <w:b/>
        </w:rPr>
        <w:t xml:space="preserve">    </w:t>
      </w:r>
      <w:proofErr w:type="spellStart"/>
      <w:proofErr w:type="gramStart"/>
      <w:r w:rsidRPr="005737B8">
        <w:rPr>
          <w:b/>
        </w:rPr>
        <w:t>ax.axis</w:t>
      </w:r>
      <w:proofErr w:type="spellEnd"/>
      <w:proofErr w:type="gramEnd"/>
      <w:r w:rsidRPr="005737B8">
        <w:rPr>
          <w:b/>
        </w:rPr>
        <w:t xml:space="preserve">('off') </w:t>
      </w:r>
    </w:p>
    <w:p w:rsidR="005737B8" w:rsidRPr="005737B8" w:rsidRDefault="005737B8" w:rsidP="005737B8">
      <w:pPr>
        <w:rPr>
          <w:b/>
        </w:rPr>
      </w:pPr>
      <w:r w:rsidRPr="005737B8">
        <w:rPr>
          <w:b/>
        </w:rPr>
        <w:t xml:space="preserve">    </w:t>
      </w:r>
      <w:proofErr w:type="spellStart"/>
      <w:r w:rsidRPr="005737B8">
        <w:rPr>
          <w:b/>
        </w:rPr>
        <w:t>ax.set_</w:t>
      </w:r>
      <w:proofErr w:type="gramStart"/>
      <w:r w:rsidRPr="005737B8">
        <w:rPr>
          <w:b/>
        </w:rPr>
        <w:t>aspect</w:t>
      </w:r>
      <w:proofErr w:type="spellEnd"/>
      <w:r w:rsidRPr="005737B8">
        <w:rPr>
          <w:b/>
        </w:rPr>
        <w:t>(</w:t>
      </w:r>
      <w:proofErr w:type="gramEnd"/>
      <w:r w:rsidRPr="005737B8">
        <w:rPr>
          <w:b/>
        </w:rPr>
        <w:t>1.0)</w:t>
      </w:r>
    </w:p>
    <w:p w:rsidR="005737B8" w:rsidRPr="005737B8" w:rsidRDefault="005737B8" w:rsidP="005737B8">
      <w:pPr>
        <w:rPr>
          <w:b/>
        </w:rPr>
      </w:pPr>
    </w:p>
    <w:p w:rsidR="005737B8" w:rsidRPr="005737B8" w:rsidRDefault="005737B8" w:rsidP="005737B8">
      <w:pPr>
        <w:rPr>
          <w:b/>
        </w:rPr>
      </w:pPr>
      <w:r w:rsidRPr="005737B8">
        <w:rPr>
          <w:b/>
        </w:rPr>
        <w:t>'''</w:t>
      </w:r>
    </w:p>
    <w:p w:rsidR="005737B8" w:rsidRPr="005737B8" w:rsidRDefault="005737B8" w:rsidP="005737B8">
      <w:pPr>
        <w:rPr>
          <w:b/>
        </w:rPr>
      </w:pPr>
      <w:r w:rsidRPr="005737B8">
        <w:rPr>
          <w:b/>
        </w:rPr>
        <w:t xml:space="preserve">if __name__ == "__main__":     </w:t>
      </w:r>
    </w:p>
    <w:p w:rsidR="005737B8" w:rsidRPr="005737B8" w:rsidRDefault="005737B8" w:rsidP="005737B8">
      <w:pPr>
        <w:rPr>
          <w:b/>
        </w:rPr>
      </w:pPr>
      <w:r w:rsidRPr="005737B8">
        <w:rPr>
          <w:b/>
        </w:rPr>
        <w:t xml:space="preserve">    </w:t>
      </w:r>
      <w:proofErr w:type="spellStart"/>
      <w:proofErr w:type="gramStart"/>
      <w:r w:rsidRPr="005737B8">
        <w:rPr>
          <w:b/>
        </w:rPr>
        <w:t>plt.close</w:t>
      </w:r>
      <w:proofErr w:type="spellEnd"/>
      <w:proofErr w:type="gramEnd"/>
      <w:r w:rsidRPr="005737B8">
        <w:rPr>
          <w:b/>
        </w:rPr>
        <w:t xml:space="preserve">("all")      </w:t>
      </w:r>
    </w:p>
    <w:p w:rsidR="005737B8" w:rsidRPr="005737B8" w:rsidRDefault="005737B8" w:rsidP="005737B8">
      <w:pPr>
        <w:rPr>
          <w:b/>
        </w:rPr>
      </w:pPr>
      <w:r w:rsidRPr="005737B8">
        <w:rPr>
          <w:b/>
        </w:rPr>
        <w:t xml:space="preserve">    S = </w:t>
      </w:r>
      <w:proofErr w:type="spellStart"/>
      <w:proofErr w:type="gramStart"/>
      <w:r w:rsidRPr="005737B8">
        <w:rPr>
          <w:b/>
        </w:rPr>
        <w:t>DisjointSetForest</w:t>
      </w:r>
      <w:proofErr w:type="spellEnd"/>
      <w:r w:rsidRPr="005737B8">
        <w:rPr>
          <w:b/>
        </w:rPr>
        <w:t>(</w:t>
      </w:r>
      <w:proofErr w:type="gramEnd"/>
      <w:r w:rsidRPr="005737B8">
        <w:rPr>
          <w:b/>
        </w:rPr>
        <w:t>8)</w:t>
      </w:r>
    </w:p>
    <w:p w:rsidR="005737B8" w:rsidRPr="005737B8" w:rsidRDefault="005737B8" w:rsidP="005737B8">
      <w:pPr>
        <w:rPr>
          <w:b/>
        </w:rPr>
      </w:pPr>
      <w:r w:rsidRPr="005737B8">
        <w:rPr>
          <w:b/>
        </w:rPr>
        <w:t xml:space="preserve">    print(S)</w:t>
      </w:r>
    </w:p>
    <w:p w:rsidR="005737B8" w:rsidRPr="005737B8" w:rsidRDefault="005737B8" w:rsidP="005737B8">
      <w:pPr>
        <w:rPr>
          <w:b/>
        </w:rPr>
      </w:pPr>
      <w:r w:rsidRPr="005737B8">
        <w:rPr>
          <w:b/>
        </w:rPr>
        <w:t xml:space="preserve">    </w:t>
      </w:r>
      <w:proofErr w:type="spellStart"/>
      <w:r w:rsidRPr="005737B8">
        <w:rPr>
          <w:b/>
        </w:rPr>
        <w:t>draw_dsf</w:t>
      </w:r>
      <w:proofErr w:type="spellEnd"/>
      <w:r w:rsidRPr="005737B8">
        <w:rPr>
          <w:b/>
        </w:rPr>
        <w:t xml:space="preserve">(S) </w:t>
      </w:r>
    </w:p>
    <w:p w:rsidR="005737B8" w:rsidRPr="005737B8" w:rsidRDefault="005737B8" w:rsidP="005737B8">
      <w:pPr>
        <w:rPr>
          <w:b/>
        </w:rPr>
      </w:pPr>
      <w:r w:rsidRPr="005737B8">
        <w:rPr>
          <w:b/>
        </w:rPr>
        <w:t xml:space="preserve">    union(S,7,6)</w:t>
      </w:r>
    </w:p>
    <w:p w:rsidR="005737B8" w:rsidRPr="005737B8" w:rsidRDefault="005737B8" w:rsidP="005737B8">
      <w:pPr>
        <w:rPr>
          <w:b/>
        </w:rPr>
      </w:pPr>
      <w:r w:rsidRPr="005737B8">
        <w:rPr>
          <w:b/>
        </w:rPr>
        <w:t xml:space="preserve">    print(S) </w:t>
      </w:r>
    </w:p>
    <w:p w:rsidR="005737B8" w:rsidRPr="005737B8" w:rsidRDefault="005737B8" w:rsidP="005737B8">
      <w:pPr>
        <w:rPr>
          <w:b/>
        </w:rPr>
      </w:pPr>
      <w:r w:rsidRPr="005737B8">
        <w:rPr>
          <w:b/>
        </w:rPr>
        <w:t xml:space="preserve">    </w:t>
      </w:r>
      <w:proofErr w:type="spellStart"/>
      <w:r w:rsidRPr="005737B8">
        <w:rPr>
          <w:b/>
        </w:rPr>
        <w:t>draw_dsf</w:t>
      </w:r>
      <w:proofErr w:type="spellEnd"/>
      <w:r w:rsidRPr="005737B8">
        <w:rPr>
          <w:b/>
        </w:rPr>
        <w:t>(S)</w:t>
      </w:r>
    </w:p>
    <w:p w:rsidR="005737B8" w:rsidRPr="005737B8" w:rsidRDefault="005737B8" w:rsidP="005737B8">
      <w:pPr>
        <w:rPr>
          <w:b/>
        </w:rPr>
      </w:pPr>
      <w:r w:rsidRPr="005737B8">
        <w:rPr>
          <w:b/>
        </w:rPr>
        <w:t xml:space="preserve">    union(S,0,2)</w:t>
      </w:r>
    </w:p>
    <w:p w:rsidR="005737B8" w:rsidRPr="005737B8" w:rsidRDefault="005737B8" w:rsidP="005737B8">
      <w:pPr>
        <w:rPr>
          <w:b/>
        </w:rPr>
      </w:pPr>
      <w:r w:rsidRPr="005737B8">
        <w:rPr>
          <w:b/>
        </w:rPr>
        <w:t xml:space="preserve">    print(S)</w:t>
      </w:r>
    </w:p>
    <w:p w:rsidR="005737B8" w:rsidRPr="005737B8" w:rsidRDefault="005737B8" w:rsidP="005737B8">
      <w:pPr>
        <w:rPr>
          <w:b/>
        </w:rPr>
      </w:pPr>
      <w:r w:rsidRPr="005737B8">
        <w:rPr>
          <w:b/>
        </w:rPr>
        <w:t xml:space="preserve">    </w:t>
      </w:r>
      <w:proofErr w:type="spellStart"/>
      <w:r w:rsidRPr="005737B8">
        <w:rPr>
          <w:b/>
        </w:rPr>
        <w:t>draw_dsf</w:t>
      </w:r>
      <w:proofErr w:type="spellEnd"/>
      <w:r w:rsidRPr="005737B8">
        <w:rPr>
          <w:b/>
        </w:rPr>
        <w:t>(S)</w:t>
      </w:r>
    </w:p>
    <w:p w:rsidR="005737B8" w:rsidRPr="005737B8" w:rsidRDefault="005737B8" w:rsidP="005737B8">
      <w:pPr>
        <w:rPr>
          <w:b/>
        </w:rPr>
      </w:pPr>
      <w:r w:rsidRPr="005737B8">
        <w:rPr>
          <w:b/>
        </w:rPr>
        <w:t xml:space="preserve">    union(S,6,3)</w:t>
      </w:r>
    </w:p>
    <w:p w:rsidR="005737B8" w:rsidRPr="005737B8" w:rsidRDefault="005737B8" w:rsidP="005737B8">
      <w:pPr>
        <w:rPr>
          <w:b/>
        </w:rPr>
      </w:pPr>
      <w:r w:rsidRPr="005737B8">
        <w:rPr>
          <w:b/>
        </w:rPr>
        <w:t xml:space="preserve">    print(S)</w:t>
      </w:r>
    </w:p>
    <w:p w:rsidR="005737B8" w:rsidRPr="005737B8" w:rsidRDefault="005737B8" w:rsidP="005737B8">
      <w:pPr>
        <w:rPr>
          <w:b/>
        </w:rPr>
      </w:pPr>
      <w:r w:rsidRPr="005737B8">
        <w:rPr>
          <w:b/>
        </w:rPr>
        <w:t xml:space="preserve">    </w:t>
      </w:r>
      <w:proofErr w:type="spellStart"/>
      <w:r w:rsidRPr="005737B8">
        <w:rPr>
          <w:b/>
        </w:rPr>
        <w:t>draw_dsf</w:t>
      </w:r>
      <w:proofErr w:type="spellEnd"/>
      <w:r w:rsidRPr="005737B8">
        <w:rPr>
          <w:b/>
        </w:rPr>
        <w:t>(S)</w:t>
      </w:r>
    </w:p>
    <w:p w:rsidR="005737B8" w:rsidRPr="005737B8" w:rsidRDefault="005737B8" w:rsidP="005737B8">
      <w:pPr>
        <w:rPr>
          <w:b/>
        </w:rPr>
      </w:pPr>
      <w:r w:rsidRPr="005737B8">
        <w:rPr>
          <w:b/>
        </w:rPr>
        <w:t xml:space="preserve">    union(S,5,2)</w:t>
      </w:r>
    </w:p>
    <w:p w:rsidR="005737B8" w:rsidRPr="005737B8" w:rsidRDefault="005737B8" w:rsidP="005737B8">
      <w:pPr>
        <w:rPr>
          <w:b/>
        </w:rPr>
      </w:pPr>
      <w:r w:rsidRPr="005737B8">
        <w:rPr>
          <w:b/>
        </w:rPr>
        <w:t xml:space="preserve">    print(S)</w:t>
      </w:r>
    </w:p>
    <w:p w:rsidR="005737B8" w:rsidRPr="005737B8" w:rsidRDefault="005737B8" w:rsidP="005737B8">
      <w:pPr>
        <w:rPr>
          <w:b/>
        </w:rPr>
      </w:pPr>
      <w:r w:rsidRPr="005737B8">
        <w:rPr>
          <w:b/>
        </w:rPr>
        <w:lastRenderedPageBreak/>
        <w:t xml:space="preserve">    </w:t>
      </w:r>
      <w:proofErr w:type="spellStart"/>
      <w:r w:rsidRPr="005737B8">
        <w:rPr>
          <w:b/>
        </w:rPr>
        <w:t>draw_dsf</w:t>
      </w:r>
      <w:proofErr w:type="spellEnd"/>
      <w:r w:rsidRPr="005737B8">
        <w:rPr>
          <w:b/>
        </w:rPr>
        <w:t>(S)</w:t>
      </w:r>
    </w:p>
    <w:p w:rsidR="005737B8" w:rsidRPr="005737B8" w:rsidRDefault="005737B8" w:rsidP="005737B8">
      <w:pPr>
        <w:rPr>
          <w:b/>
        </w:rPr>
      </w:pPr>
      <w:r w:rsidRPr="005737B8">
        <w:rPr>
          <w:b/>
        </w:rPr>
        <w:t xml:space="preserve">    union(S,4,6)</w:t>
      </w:r>
    </w:p>
    <w:p w:rsidR="005737B8" w:rsidRPr="005737B8" w:rsidRDefault="005737B8" w:rsidP="005737B8">
      <w:pPr>
        <w:rPr>
          <w:b/>
        </w:rPr>
      </w:pPr>
      <w:r w:rsidRPr="005737B8">
        <w:rPr>
          <w:b/>
        </w:rPr>
        <w:t xml:space="preserve">    print(S)</w:t>
      </w:r>
    </w:p>
    <w:p w:rsidR="005737B8" w:rsidRPr="005737B8" w:rsidRDefault="005737B8" w:rsidP="005737B8">
      <w:pPr>
        <w:rPr>
          <w:b/>
        </w:rPr>
      </w:pPr>
      <w:r w:rsidRPr="005737B8">
        <w:rPr>
          <w:b/>
        </w:rPr>
        <w:t xml:space="preserve">    </w:t>
      </w:r>
      <w:proofErr w:type="spellStart"/>
      <w:r w:rsidRPr="005737B8">
        <w:rPr>
          <w:b/>
        </w:rPr>
        <w:t>draw_dsf</w:t>
      </w:r>
      <w:proofErr w:type="spellEnd"/>
      <w:r w:rsidRPr="005737B8">
        <w:rPr>
          <w:b/>
        </w:rPr>
        <w:t xml:space="preserve">(S)    </w:t>
      </w:r>
    </w:p>
    <w:p w:rsidR="005737B8" w:rsidRPr="005737B8" w:rsidRDefault="005737B8" w:rsidP="005737B8">
      <w:pPr>
        <w:rPr>
          <w:b/>
        </w:rPr>
      </w:pPr>
      <w:r w:rsidRPr="005737B8">
        <w:rPr>
          <w:b/>
        </w:rPr>
        <w:t xml:space="preserve">    </w:t>
      </w:r>
      <w:proofErr w:type="gramStart"/>
      <w:r w:rsidRPr="005737B8">
        <w:rPr>
          <w:b/>
        </w:rPr>
        <w:t>print(</w:t>
      </w:r>
      <w:proofErr w:type="gramEnd"/>
      <w:r w:rsidRPr="005737B8">
        <w:rPr>
          <w:b/>
        </w:rPr>
        <w:t>'Sets encoded by DSF:',</w:t>
      </w:r>
      <w:proofErr w:type="spellStart"/>
      <w:r w:rsidRPr="005737B8">
        <w:rPr>
          <w:b/>
        </w:rPr>
        <w:t>dsfToSetList</w:t>
      </w:r>
      <w:proofErr w:type="spellEnd"/>
      <w:r w:rsidRPr="005737B8">
        <w:rPr>
          <w:b/>
        </w:rPr>
        <w:t>(S))</w:t>
      </w:r>
    </w:p>
    <w:p w:rsidR="005737B8" w:rsidRPr="005737B8" w:rsidRDefault="005737B8" w:rsidP="005737B8">
      <w:pPr>
        <w:rPr>
          <w:b/>
        </w:rPr>
      </w:pPr>
      <w:r w:rsidRPr="005737B8">
        <w:rPr>
          <w:b/>
        </w:rPr>
        <w:t xml:space="preserve">    </w:t>
      </w:r>
    </w:p>
    <w:p w:rsidR="005737B8" w:rsidRPr="005737B8" w:rsidRDefault="005737B8" w:rsidP="005737B8">
      <w:pPr>
        <w:rPr>
          <w:b/>
        </w:rPr>
      </w:pPr>
      <w:r w:rsidRPr="005737B8">
        <w:rPr>
          <w:b/>
        </w:rPr>
        <w:t xml:space="preserve">    </w:t>
      </w:r>
    </w:p>
    <w:p w:rsidR="005737B8" w:rsidRPr="005737B8" w:rsidRDefault="005737B8" w:rsidP="005737B8">
      <w:pPr>
        <w:rPr>
          <w:b/>
        </w:rPr>
      </w:pPr>
      <w:r w:rsidRPr="005737B8">
        <w:rPr>
          <w:b/>
        </w:rPr>
        <w:t xml:space="preserve">    T = </w:t>
      </w:r>
      <w:proofErr w:type="spellStart"/>
      <w:proofErr w:type="gramStart"/>
      <w:r w:rsidRPr="005737B8">
        <w:rPr>
          <w:b/>
        </w:rPr>
        <w:t>DisjointSetForest</w:t>
      </w:r>
      <w:proofErr w:type="spellEnd"/>
      <w:r w:rsidRPr="005737B8">
        <w:rPr>
          <w:b/>
        </w:rPr>
        <w:t>(</w:t>
      </w:r>
      <w:proofErr w:type="gramEnd"/>
      <w:r w:rsidRPr="005737B8">
        <w:rPr>
          <w:b/>
        </w:rPr>
        <w:t>8)</w:t>
      </w:r>
    </w:p>
    <w:p w:rsidR="005737B8" w:rsidRPr="005737B8" w:rsidRDefault="005737B8" w:rsidP="005737B8">
      <w:pPr>
        <w:rPr>
          <w:b/>
        </w:rPr>
      </w:pPr>
      <w:r w:rsidRPr="005737B8">
        <w:rPr>
          <w:b/>
        </w:rPr>
        <w:t xml:space="preserve">    </w:t>
      </w:r>
      <w:proofErr w:type="gramStart"/>
      <w:r w:rsidRPr="005737B8">
        <w:rPr>
          <w:b/>
        </w:rPr>
        <w:t>union(</w:t>
      </w:r>
      <w:proofErr w:type="gramEnd"/>
      <w:r w:rsidRPr="005737B8">
        <w:rPr>
          <w:b/>
        </w:rPr>
        <w:t>T, 7 , 0 )</w:t>
      </w:r>
    </w:p>
    <w:p w:rsidR="005737B8" w:rsidRPr="005737B8" w:rsidRDefault="005737B8" w:rsidP="005737B8">
      <w:pPr>
        <w:rPr>
          <w:b/>
        </w:rPr>
      </w:pPr>
      <w:r w:rsidRPr="005737B8">
        <w:rPr>
          <w:b/>
        </w:rPr>
        <w:t xml:space="preserve">    </w:t>
      </w:r>
      <w:proofErr w:type="gramStart"/>
      <w:r w:rsidRPr="005737B8">
        <w:rPr>
          <w:b/>
        </w:rPr>
        <w:t>union(</w:t>
      </w:r>
      <w:proofErr w:type="gramEnd"/>
      <w:r w:rsidRPr="005737B8">
        <w:rPr>
          <w:b/>
        </w:rPr>
        <w:t>T, 1 , 6 )</w:t>
      </w:r>
    </w:p>
    <w:p w:rsidR="005737B8" w:rsidRPr="005737B8" w:rsidRDefault="005737B8" w:rsidP="005737B8">
      <w:pPr>
        <w:rPr>
          <w:b/>
        </w:rPr>
      </w:pPr>
      <w:r w:rsidRPr="005737B8">
        <w:rPr>
          <w:b/>
        </w:rPr>
        <w:t xml:space="preserve">    </w:t>
      </w:r>
      <w:proofErr w:type="gramStart"/>
      <w:r w:rsidRPr="005737B8">
        <w:rPr>
          <w:b/>
        </w:rPr>
        <w:t>union(</w:t>
      </w:r>
      <w:proofErr w:type="gramEnd"/>
      <w:r w:rsidRPr="005737B8">
        <w:rPr>
          <w:b/>
        </w:rPr>
        <w:t>T, 3 , 0 )</w:t>
      </w:r>
    </w:p>
    <w:p w:rsidR="005737B8" w:rsidRPr="005737B8" w:rsidRDefault="005737B8" w:rsidP="005737B8">
      <w:pPr>
        <w:rPr>
          <w:b/>
        </w:rPr>
      </w:pPr>
      <w:r w:rsidRPr="005737B8">
        <w:rPr>
          <w:b/>
        </w:rPr>
        <w:t xml:space="preserve">    </w:t>
      </w:r>
      <w:proofErr w:type="gramStart"/>
      <w:r w:rsidRPr="005737B8">
        <w:rPr>
          <w:b/>
        </w:rPr>
        <w:t>union(</w:t>
      </w:r>
      <w:proofErr w:type="gramEnd"/>
      <w:r w:rsidRPr="005737B8">
        <w:rPr>
          <w:b/>
        </w:rPr>
        <w:t>T, 0 , 6 )</w:t>
      </w:r>
    </w:p>
    <w:p w:rsidR="005737B8" w:rsidRPr="005737B8" w:rsidRDefault="005737B8" w:rsidP="005737B8">
      <w:pPr>
        <w:rPr>
          <w:b/>
        </w:rPr>
      </w:pPr>
      <w:r w:rsidRPr="005737B8">
        <w:rPr>
          <w:b/>
        </w:rPr>
        <w:t xml:space="preserve">    </w:t>
      </w:r>
      <w:proofErr w:type="gramStart"/>
      <w:r w:rsidRPr="005737B8">
        <w:rPr>
          <w:b/>
        </w:rPr>
        <w:t>union(</w:t>
      </w:r>
      <w:proofErr w:type="gramEnd"/>
      <w:r w:rsidRPr="005737B8">
        <w:rPr>
          <w:b/>
        </w:rPr>
        <w:t>T, 3 , 4 )</w:t>
      </w:r>
    </w:p>
    <w:p w:rsidR="005737B8" w:rsidRPr="005737B8" w:rsidRDefault="005737B8" w:rsidP="005737B8">
      <w:pPr>
        <w:rPr>
          <w:b/>
        </w:rPr>
      </w:pPr>
      <w:r w:rsidRPr="005737B8">
        <w:rPr>
          <w:b/>
        </w:rPr>
        <w:t xml:space="preserve">    </w:t>
      </w:r>
      <w:proofErr w:type="gramStart"/>
      <w:r w:rsidRPr="005737B8">
        <w:rPr>
          <w:b/>
        </w:rPr>
        <w:t>union(</w:t>
      </w:r>
      <w:proofErr w:type="gramEnd"/>
      <w:r w:rsidRPr="005737B8">
        <w:rPr>
          <w:b/>
        </w:rPr>
        <w:t>T, 2 , 5 )</w:t>
      </w:r>
    </w:p>
    <w:p w:rsidR="005737B8" w:rsidRPr="005737B8" w:rsidRDefault="005737B8" w:rsidP="005737B8">
      <w:pPr>
        <w:rPr>
          <w:b/>
        </w:rPr>
      </w:pPr>
      <w:r w:rsidRPr="005737B8">
        <w:rPr>
          <w:b/>
        </w:rPr>
        <w:t xml:space="preserve">    </w:t>
      </w:r>
      <w:proofErr w:type="gramStart"/>
      <w:r w:rsidRPr="005737B8">
        <w:rPr>
          <w:b/>
        </w:rPr>
        <w:t>union(</w:t>
      </w:r>
      <w:proofErr w:type="gramEnd"/>
      <w:r w:rsidRPr="005737B8">
        <w:rPr>
          <w:b/>
        </w:rPr>
        <w:t>T, 6 , 0 )</w:t>
      </w:r>
    </w:p>
    <w:p w:rsidR="005737B8" w:rsidRPr="005737B8" w:rsidRDefault="005737B8" w:rsidP="005737B8">
      <w:pPr>
        <w:rPr>
          <w:b/>
        </w:rPr>
      </w:pPr>
      <w:r w:rsidRPr="005737B8">
        <w:rPr>
          <w:b/>
        </w:rPr>
        <w:t xml:space="preserve">    </w:t>
      </w:r>
      <w:proofErr w:type="gramStart"/>
      <w:r w:rsidRPr="005737B8">
        <w:rPr>
          <w:b/>
        </w:rPr>
        <w:t>union(</w:t>
      </w:r>
      <w:proofErr w:type="gramEnd"/>
      <w:r w:rsidRPr="005737B8">
        <w:rPr>
          <w:b/>
        </w:rPr>
        <w:t>T, 0 , 3 )</w:t>
      </w:r>
    </w:p>
    <w:p w:rsidR="005737B8" w:rsidRPr="005737B8" w:rsidRDefault="005737B8" w:rsidP="005737B8">
      <w:pPr>
        <w:rPr>
          <w:b/>
        </w:rPr>
      </w:pPr>
      <w:r w:rsidRPr="005737B8">
        <w:rPr>
          <w:b/>
        </w:rPr>
        <w:t xml:space="preserve">    </w:t>
      </w:r>
      <w:proofErr w:type="gramStart"/>
      <w:r w:rsidRPr="005737B8">
        <w:rPr>
          <w:b/>
        </w:rPr>
        <w:t>union(</w:t>
      </w:r>
      <w:proofErr w:type="gramEnd"/>
      <w:r w:rsidRPr="005737B8">
        <w:rPr>
          <w:b/>
        </w:rPr>
        <w:t>T, 4 , 2 )</w:t>
      </w:r>
    </w:p>
    <w:p w:rsidR="005737B8" w:rsidRPr="005737B8" w:rsidRDefault="005737B8" w:rsidP="005737B8">
      <w:pPr>
        <w:rPr>
          <w:b/>
        </w:rPr>
      </w:pPr>
      <w:r w:rsidRPr="005737B8">
        <w:rPr>
          <w:b/>
        </w:rPr>
        <w:t xml:space="preserve">    </w:t>
      </w:r>
      <w:proofErr w:type="gramStart"/>
      <w:r w:rsidRPr="005737B8">
        <w:rPr>
          <w:b/>
        </w:rPr>
        <w:t>union(</w:t>
      </w:r>
      <w:proofErr w:type="gramEnd"/>
      <w:r w:rsidRPr="005737B8">
        <w:rPr>
          <w:b/>
        </w:rPr>
        <w:t>T, 1 , 7 )</w:t>
      </w:r>
    </w:p>
    <w:p w:rsidR="005737B8" w:rsidRPr="005737B8" w:rsidRDefault="005737B8" w:rsidP="005737B8">
      <w:pPr>
        <w:rPr>
          <w:b/>
        </w:rPr>
      </w:pPr>
      <w:r w:rsidRPr="005737B8">
        <w:rPr>
          <w:b/>
        </w:rPr>
        <w:t xml:space="preserve">    print(T)</w:t>
      </w:r>
    </w:p>
    <w:p w:rsidR="005737B8" w:rsidRPr="005737B8" w:rsidRDefault="005737B8" w:rsidP="005737B8">
      <w:pPr>
        <w:rPr>
          <w:b/>
        </w:rPr>
      </w:pPr>
      <w:r w:rsidRPr="005737B8">
        <w:rPr>
          <w:b/>
        </w:rPr>
        <w:t xml:space="preserve">    </w:t>
      </w:r>
      <w:proofErr w:type="spellStart"/>
      <w:r w:rsidRPr="005737B8">
        <w:rPr>
          <w:b/>
        </w:rPr>
        <w:t>draw_dsf</w:t>
      </w:r>
      <w:proofErr w:type="spellEnd"/>
      <w:r w:rsidRPr="005737B8">
        <w:rPr>
          <w:b/>
        </w:rPr>
        <w:t xml:space="preserve">(T)    </w:t>
      </w:r>
    </w:p>
    <w:p w:rsidR="005737B8" w:rsidRPr="005737B8" w:rsidRDefault="005737B8" w:rsidP="005737B8">
      <w:pPr>
        <w:rPr>
          <w:b/>
        </w:rPr>
      </w:pPr>
      <w:r w:rsidRPr="005737B8">
        <w:rPr>
          <w:b/>
        </w:rPr>
        <w:t xml:space="preserve">    </w:t>
      </w:r>
      <w:proofErr w:type="gramStart"/>
      <w:r w:rsidRPr="005737B8">
        <w:rPr>
          <w:b/>
        </w:rPr>
        <w:t>print(</w:t>
      </w:r>
      <w:proofErr w:type="gramEnd"/>
      <w:r w:rsidRPr="005737B8">
        <w:rPr>
          <w:b/>
        </w:rPr>
        <w:t>'Sets encoded by DSF:',</w:t>
      </w:r>
      <w:proofErr w:type="spellStart"/>
      <w:r w:rsidRPr="005737B8">
        <w:rPr>
          <w:b/>
        </w:rPr>
        <w:t>dsfToSetList</w:t>
      </w:r>
      <w:proofErr w:type="spellEnd"/>
      <w:r w:rsidRPr="005737B8">
        <w:rPr>
          <w:b/>
        </w:rPr>
        <w:t>(T))</w:t>
      </w:r>
    </w:p>
    <w:p w:rsidR="005737B8" w:rsidRPr="005737B8" w:rsidRDefault="005737B8" w:rsidP="005737B8">
      <w:pPr>
        <w:rPr>
          <w:b/>
        </w:rPr>
      </w:pPr>
      <w:r w:rsidRPr="005737B8">
        <w:rPr>
          <w:b/>
        </w:rPr>
        <w:t xml:space="preserve">    </w:t>
      </w:r>
    </w:p>
    <w:p w:rsidR="005737B8" w:rsidRPr="005737B8" w:rsidRDefault="005737B8" w:rsidP="005737B8">
      <w:pPr>
        <w:rPr>
          <w:b/>
        </w:rPr>
      </w:pPr>
      <w:r w:rsidRPr="005737B8">
        <w:rPr>
          <w:b/>
        </w:rPr>
        <w:t xml:space="preserve">    U = </w:t>
      </w:r>
      <w:proofErr w:type="spellStart"/>
      <w:proofErr w:type="gramStart"/>
      <w:r w:rsidRPr="005737B8">
        <w:rPr>
          <w:b/>
        </w:rPr>
        <w:t>DisjointSetForest</w:t>
      </w:r>
      <w:proofErr w:type="spellEnd"/>
      <w:r w:rsidRPr="005737B8">
        <w:rPr>
          <w:b/>
        </w:rPr>
        <w:t>(</w:t>
      </w:r>
      <w:proofErr w:type="gramEnd"/>
      <w:r w:rsidRPr="005737B8">
        <w:rPr>
          <w:b/>
        </w:rPr>
        <w:t>8)</w:t>
      </w:r>
    </w:p>
    <w:p w:rsidR="005737B8" w:rsidRPr="005737B8" w:rsidRDefault="005737B8" w:rsidP="005737B8">
      <w:pPr>
        <w:rPr>
          <w:b/>
        </w:rPr>
      </w:pPr>
      <w:r w:rsidRPr="005737B8">
        <w:rPr>
          <w:b/>
        </w:rPr>
        <w:t xml:space="preserve">    for </w:t>
      </w:r>
      <w:proofErr w:type="spellStart"/>
      <w:r w:rsidRPr="005737B8">
        <w:rPr>
          <w:b/>
        </w:rPr>
        <w:t>i</w:t>
      </w:r>
      <w:proofErr w:type="spellEnd"/>
      <w:r w:rsidRPr="005737B8">
        <w:rPr>
          <w:b/>
        </w:rPr>
        <w:t xml:space="preserve"> in range(</w:t>
      </w:r>
      <w:proofErr w:type="spellStart"/>
      <w:r w:rsidRPr="005737B8">
        <w:rPr>
          <w:b/>
        </w:rPr>
        <w:t>len</w:t>
      </w:r>
      <w:proofErr w:type="spellEnd"/>
      <w:r w:rsidRPr="005737B8">
        <w:rPr>
          <w:b/>
        </w:rPr>
        <w:t>(U)):</w:t>
      </w:r>
    </w:p>
    <w:p w:rsidR="005737B8" w:rsidRPr="005737B8" w:rsidRDefault="005737B8" w:rsidP="005737B8">
      <w:pPr>
        <w:rPr>
          <w:b/>
        </w:rPr>
      </w:pPr>
      <w:r w:rsidRPr="005737B8">
        <w:rPr>
          <w:b/>
        </w:rPr>
        <w:t xml:space="preserve">        </w:t>
      </w:r>
      <w:proofErr w:type="gramStart"/>
      <w:r w:rsidRPr="005737B8">
        <w:rPr>
          <w:b/>
        </w:rPr>
        <w:t>union(</w:t>
      </w:r>
      <w:proofErr w:type="gramEnd"/>
      <w:r w:rsidRPr="005737B8">
        <w:rPr>
          <w:b/>
        </w:rPr>
        <w:t xml:space="preserve">U, </w:t>
      </w:r>
      <w:proofErr w:type="spellStart"/>
      <w:r w:rsidRPr="005737B8">
        <w:rPr>
          <w:b/>
        </w:rPr>
        <w:t>i</w:t>
      </w:r>
      <w:proofErr w:type="spellEnd"/>
      <w:r w:rsidRPr="005737B8">
        <w:rPr>
          <w:b/>
        </w:rPr>
        <w:t xml:space="preserve"> , 0 )</w:t>
      </w:r>
    </w:p>
    <w:p w:rsidR="005737B8" w:rsidRPr="005737B8" w:rsidRDefault="005737B8" w:rsidP="005737B8">
      <w:pPr>
        <w:rPr>
          <w:b/>
        </w:rPr>
      </w:pPr>
      <w:r w:rsidRPr="005737B8">
        <w:rPr>
          <w:b/>
        </w:rPr>
        <w:t xml:space="preserve">    print(U)</w:t>
      </w:r>
    </w:p>
    <w:p w:rsidR="005737B8" w:rsidRPr="005737B8" w:rsidRDefault="005737B8" w:rsidP="005737B8">
      <w:pPr>
        <w:rPr>
          <w:b/>
        </w:rPr>
      </w:pPr>
      <w:r w:rsidRPr="005737B8">
        <w:rPr>
          <w:b/>
        </w:rPr>
        <w:lastRenderedPageBreak/>
        <w:t xml:space="preserve">    </w:t>
      </w:r>
      <w:proofErr w:type="spellStart"/>
      <w:r w:rsidRPr="005737B8">
        <w:rPr>
          <w:b/>
        </w:rPr>
        <w:t>draw_dsf</w:t>
      </w:r>
      <w:proofErr w:type="spellEnd"/>
      <w:r w:rsidRPr="005737B8">
        <w:rPr>
          <w:b/>
        </w:rPr>
        <w:t xml:space="preserve">(U)     </w:t>
      </w:r>
    </w:p>
    <w:p w:rsidR="005737B8" w:rsidRPr="005737B8" w:rsidRDefault="005737B8" w:rsidP="005737B8">
      <w:pPr>
        <w:rPr>
          <w:b/>
        </w:rPr>
      </w:pPr>
      <w:r w:rsidRPr="005737B8">
        <w:rPr>
          <w:b/>
        </w:rPr>
        <w:t xml:space="preserve">    </w:t>
      </w:r>
    </w:p>
    <w:p w:rsidR="005737B8" w:rsidRPr="005737B8" w:rsidRDefault="005737B8" w:rsidP="005737B8">
      <w:pPr>
        <w:rPr>
          <w:b/>
        </w:rPr>
      </w:pPr>
      <w:r w:rsidRPr="005737B8">
        <w:rPr>
          <w:b/>
        </w:rPr>
        <w:t xml:space="preserve">    </w:t>
      </w:r>
      <w:proofErr w:type="spellStart"/>
      <w:r w:rsidRPr="005737B8">
        <w:rPr>
          <w:b/>
        </w:rPr>
        <w:t>Uc</w:t>
      </w:r>
      <w:proofErr w:type="spellEnd"/>
      <w:r w:rsidRPr="005737B8">
        <w:rPr>
          <w:b/>
        </w:rPr>
        <w:t xml:space="preserve"> = </w:t>
      </w:r>
      <w:proofErr w:type="spellStart"/>
      <w:proofErr w:type="gramStart"/>
      <w:r w:rsidRPr="005737B8">
        <w:rPr>
          <w:b/>
        </w:rPr>
        <w:t>DisjointSetForest</w:t>
      </w:r>
      <w:proofErr w:type="spellEnd"/>
      <w:r w:rsidRPr="005737B8">
        <w:rPr>
          <w:b/>
        </w:rPr>
        <w:t>(</w:t>
      </w:r>
      <w:proofErr w:type="gramEnd"/>
      <w:r w:rsidRPr="005737B8">
        <w:rPr>
          <w:b/>
        </w:rPr>
        <w:t>8)</w:t>
      </w:r>
    </w:p>
    <w:p w:rsidR="005737B8" w:rsidRPr="005737B8" w:rsidRDefault="005737B8" w:rsidP="005737B8">
      <w:pPr>
        <w:rPr>
          <w:b/>
        </w:rPr>
      </w:pPr>
      <w:r w:rsidRPr="005737B8">
        <w:rPr>
          <w:b/>
        </w:rPr>
        <w:t xml:space="preserve">    for </w:t>
      </w:r>
      <w:proofErr w:type="spellStart"/>
      <w:r w:rsidRPr="005737B8">
        <w:rPr>
          <w:b/>
        </w:rPr>
        <w:t>i</w:t>
      </w:r>
      <w:proofErr w:type="spellEnd"/>
      <w:r w:rsidRPr="005737B8">
        <w:rPr>
          <w:b/>
        </w:rPr>
        <w:t xml:space="preserve"> in range(</w:t>
      </w:r>
      <w:proofErr w:type="spellStart"/>
      <w:proofErr w:type="gramStart"/>
      <w:r w:rsidRPr="005737B8">
        <w:rPr>
          <w:b/>
        </w:rPr>
        <w:t>len</w:t>
      </w:r>
      <w:proofErr w:type="spellEnd"/>
      <w:r w:rsidRPr="005737B8">
        <w:rPr>
          <w:b/>
        </w:rPr>
        <w:t>(</w:t>
      </w:r>
      <w:proofErr w:type="spellStart"/>
      <w:proofErr w:type="gramEnd"/>
      <w:r w:rsidRPr="005737B8">
        <w:rPr>
          <w:b/>
        </w:rPr>
        <w:t>Uc</w:t>
      </w:r>
      <w:proofErr w:type="spellEnd"/>
      <w:r w:rsidRPr="005737B8">
        <w:rPr>
          <w:b/>
        </w:rPr>
        <w:t>)):</w:t>
      </w:r>
    </w:p>
    <w:p w:rsidR="005737B8" w:rsidRPr="005737B8" w:rsidRDefault="005737B8" w:rsidP="005737B8">
      <w:pPr>
        <w:rPr>
          <w:b/>
        </w:rPr>
      </w:pPr>
      <w:r w:rsidRPr="005737B8">
        <w:rPr>
          <w:b/>
        </w:rPr>
        <w:t xml:space="preserve">        </w:t>
      </w:r>
      <w:proofErr w:type="spellStart"/>
      <w:r w:rsidRPr="005737B8">
        <w:rPr>
          <w:b/>
        </w:rPr>
        <w:t>union_</w:t>
      </w:r>
      <w:proofErr w:type="gramStart"/>
      <w:r w:rsidRPr="005737B8">
        <w:rPr>
          <w:b/>
        </w:rPr>
        <w:t>c</w:t>
      </w:r>
      <w:proofErr w:type="spellEnd"/>
      <w:r w:rsidRPr="005737B8">
        <w:rPr>
          <w:b/>
        </w:rPr>
        <w:t>(</w:t>
      </w:r>
      <w:proofErr w:type="spellStart"/>
      <w:proofErr w:type="gramEnd"/>
      <w:r w:rsidRPr="005737B8">
        <w:rPr>
          <w:b/>
        </w:rPr>
        <w:t>Uc</w:t>
      </w:r>
      <w:proofErr w:type="spellEnd"/>
      <w:r w:rsidRPr="005737B8">
        <w:rPr>
          <w:b/>
        </w:rPr>
        <w:t xml:space="preserve">, </w:t>
      </w:r>
      <w:proofErr w:type="spellStart"/>
      <w:r w:rsidRPr="005737B8">
        <w:rPr>
          <w:b/>
        </w:rPr>
        <w:t>i</w:t>
      </w:r>
      <w:proofErr w:type="spellEnd"/>
      <w:r w:rsidRPr="005737B8">
        <w:rPr>
          <w:b/>
        </w:rPr>
        <w:t xml:space="preserve"> , 0 )</w:t>
      </w:r>
    </w:p>
    <w:p w:rsidR="005737B8" w:rsidRPr="005737B8" w:rsidRDefault="005737B8" w:rsidP="005737B8">
      <w:pPr>
        <w:rPr>
          <w:b/>
        </w:rPr>
      </w:pPr>
      <w:r w:rsidRPr="005737B8">
        <w:rPr>
          <w:b/>
        </w:rPr>
        <w:t xml:space="preserve">    </w:t>
      </w:r>
      <w:proofErr w:type="gramStart"/>
      <w:r w:rsidRPr="005737B8">
        <w:rPr>
          <w:b/>
        </w:rPr>
        <w:t>print(</w:t>
      </w:r>
      <w:proofErr w:type="spellStart"/>
      <w:proofErr w:type="gramEnd"/>
      <w:r w:rsidRPr="005737B8">
        <w:rPr>
          <w:b/>
        </w:rPr>
        <w:t>Uc</w:t>
      </w:r>
      <w:proofErr w:type="spellEnd"/>
      <w:r w:rsidRPr="005737B8">
        <w:rPr>
          <w:b/>
        </w:rPr>
        <w:t>)</w:t>
      </w:r>
    </w:p>
    <w:p w:rsidR="005737B8" w:rsidRPr="005737B8" w:rsidRDefault="005737B8" w:rsidP="005737B8">
      <w:pPr>
        <w:rPr>
          <w:b/>
        </w:rPr>
      </w:pPr>
      <w:r w:rsidRPr="005737B8">
        <w:rPr>
          <w:b/>
        </w:rPr>
        <w:t xml:space="preserve">    </w:t>
      </w:r>
      <w:proofErr w:type="spellStart"/>
      <w:r w:rsidRPr="005737B8">
        <w:rPr>
          <w:b/>
        </w:rPr>
        <w:t>draw_</w:t>
      </w:r>
      <w:proofErr w:type="gramStart"/>
      <w:r w:rsidRPr="005737B8">
        <w:rPr>
          <w:b/>
        </w:rPr>
        <w:t>dsf</w:t>
      </w:r>
      <w:proofErr w:type="spellEnd"/>
      <w:r w:rsidRPr="005737B8">
        <w:rPr>
          <w:b/>
        </w:rPr>
        <w:t>(</w:t>
      </w:r>
      <w:proofErr w:type="spellStart"/>
      <w:proofErr w:type="gramEnd"/>
      <w:r w:rsidRPr="005737B8">
        <w:rPr>
          <w:b/>
        </w:rPr>
        <w:t>Uc</w:t>
      </w:r>
      <w:proofErr w:type="spellEnd"/>
      <w:r w:rsidRPr="005737B8">
        <w:rPr>
          <w:b/>
        </w:rPr>
        <w:t xml:space="preserve">)     </w:t>
      </w:r>
    </w:p>
    <w:p w:rsidR="005737B8" w:rsidRPr="005737B8" w:rsidRDefault="005737B8" w:rsidP="005737B8">
      <w:pPr>
        <w:rPr>
          <w:b/>
        </w:rPr>
      </w:pPr>
      <w:r w:rsidRPr="005737B8">
        <w:rPr>
          <w:b/>
        </w:rPr>
        <w:t xml:space="preserve">    </w:t>
      </w:r>
    </w:p>
    <w:p w:rsidR="005737B8" w:rsidRPr="005737B8" w:rsidRDefault="005737B8" w:rsidP="005737B8">
      <w:pPr>
        <w:rPr>
          <w:b/>
        </w:rPr>
      </w:pPr>
      <w:r w:rsidRPr="005737B8">
        <w:rPr>
          <w:b/>
        </w:rPr>
        <w:t xml:space="preserve">    Us = </w:t>
      </w:r>
      <w:proofErr w:type="spellStart"/>
      <w:proofErr w:type="gramStart"/>
      <w:r w:rsidRPr="005737B8">
        <w:rPr>
          <w:b/>
        </w:rPr>
        <w:t>DisjointSetForest</w:t>
      </w:r>
      <w:proofErr w:type="spellEnd"/>
      <w:r w:rsidRPr="005737B8">
        <w:rPr>
          <w:b/>
        </w:rPr>
        <w:t>(</w:t>
      </w:r>
      <w:proofErr w:type="gramEnd"/>
      <w:r w:rsidRPr="005737B8">
        <w:rPr>
          <w:b/>
        </w:rPr>
        <w:t>8)</w:t>
      </w:r>
    </w:p>
    <w:p w:rsidR="005737B8" w:rsidRPr="005737B8" w:rsidRDefault="005737B8" w:rsidP="005737B8">
      <w:pPr>
        <w:rPr>
          <w:b/>
        </w:rPr>
      </w:pPr>
      <w:r w:rsidRPr="005737B8">
        <w:rPr>
          <w:b/>
        </w:rPr>
        <w:t xml:space="preserve">    for </w:t>
      </w:r>
      <w:proofErr w:type="spellStart"/>
      <w:r w:rsidRPr="005737B8">
        <w:rPr>
          <w:b/>
        </w:rPr>
        <w:t>i</w:t>
      </w:r>
      <w:proofErr w:type="spellEnd"/>
      <w:r w:rsidRPr="005737B8">
        <w:rPr>
          <w:b/>
        </w:rPr>
        <w:t xml:space="preserve"> in range(</w:t>
      </w:r>
      <w:proofErr w:type="spellStart"/>
      <w:proofErr w:type="gramStart"/>
      <w:r w:rsidRPr="005737B8">
        <w:rPr>
          <w:b/>
        </w:rPr>
        <w:t>len</w:t>
      </w:r>
      <w:proofErr w:type="spellEnd"/>
      <w:r w:rsidRPr="005737B8">
        <w:rPr>
          <w:b/>
        </w:rPr>
        <w:t>(</w:t>
      </w:r>
      <w:proofErr w:type="gramEnd"/>
      <w:r w:rsidRPr="005737B8">
        <w:rPr>
          <w:b/>
        </w:rPr>
        <w:t>Us)):</w:t>
      </w:r>
    </w:p>
    <w:p w:rsidR="005737B8" w:rsidRPr="005737B8" w:rsidRDefault="005737B8" w:rsidP="005737B8">
      <w:pPr>
        <w:rPr>
          <w:b/>
        </w:rPr>
      </w:pPr>
      <w:r w:rsidRPr="005737B8">
        <w:rPr>
          <w:b/>
        </w:rPr>
        <w:t xml:space="preserve">        </w:t>
      </w:r>
      <w:proofErr w:type="spellStart"/>
      <w:r w:rsidRPr="005737B8">
        <w:rPr>
          <w:b/>
        </w:rPr>
        <w:t>union_by_</w:t>
      </w:r>
      <w:proofErr w:type="gramStart"/>
      <w:r w:rsidRPr="005737B8">
        <w:rPr>
          <w:b/>
        </w:rPr>
        <w:t>size</w:t>
      </w:r>
      <w:proofErr w:type="spellEnd"/>
      <w:r w:rsidRPr="005737B8">
        <w:rPr>
          <w:b/>
        </w:rPr>
        <w:t>(</w:t>
      </w:r>
      <w:proofErr w:type="gramEnd"/>
      <w:r w:rsidRPr="005737B8">
        <w:rPr>
          <w:b/>
        </w:rPr>
        <w:t xml:space="preserve">Us, </w:t>
      </w:r>
      <w:proofErr w:type="spellStart"/>
      <w:r w:rsidRPr="005737B8">
        <w:rPr>
          <w:b/>
        </w:rPr>
        <w:t>i</w:t>
      </w:r>
      <w:proofErr w:type="spellEnd"/>
      <w:r w:rsidRPr="005737B8">
        <w:rPr>
          <w:b/>
        </w:rPr>
        <w:t xml:space="preserve"> , 0 )</w:t>
      </w:r>
    </w:p>
    <w:p w:rsidR="005737B8" w:rsidRPr="005737B8" w:rsidRDefault="005737B8" w:rsidP="005737B8">
      <w:pPr>
        <w:rPr>
          <w:b/>
        </w:rPr>
      </w:pPr>
      <w:r w:rsidRPr="005737B8">
        <w:rPr>
          <w:b/>
        </w:rPr>
        <w:t xml:space="preserve">    </w:t>
      </w:r>
      <w:proofErr w:type="gramStart"/>
      <w:r w:rsidRPr="005737B8">
        <w:rPr>
          <w:b/>
        </w:rPr>
        <w:t>print(</w:t>
      </w:r>
      <w:proofErr w:type="gramEnd"/>
      <w:r w:rsidRPr="005737B8">
        <w:rPr>
          <w:b/>
        </w:rPr>
        <w:t>Us)</w:t>
      </w:r>
    </w:p>
    <w:p w:rsidR="005737B8" w:rsidRPr="005737B8" w:rsidRDefault="005737B8" w:rsidP="005737B8">
      <w:pPr>
        <w:rPr>
          <w:b/>
        </w:rPr>
      </w:pPr>
      <w:r w:rsidRPr="005737B8">
        <w:rPr>
          <w:b/>
        </w:rPr>
        <w:t xml:space="preserve">    </w:t>
      </w:r>
      <w:proofErr w:type="spellStart"/>
      <w:r w:rsidRPr="005737B8">
        <w:rPr>
          <w:b/>
        </w:rPr>
        <w:t>draw_</w:t>
      </w:r>
      <w:proofErr w:type="gramStart"/>
      <w:r w:rsidRPr="005737B8">
        <w:rPr>
          <w:b/>
        </w:rPr>
        <w:t>dsf</w:t>
      </w:r>
      <w:proofErr w:type="spellEnd"/>
      <w:r w:rsidRPr="005737B8">
        <w:rPr>
          <w:b/>
        </w:rPr>
        <w:t>(</w:t>
      </w:r>
      <w:proofErr w:type="gramEnd"/>
      <w:r w:rsidRPr="005737B8">
        <w:rPr>
          <w:b/>
        </w:rPr>
        <w:t>Us)</w:t>
      </w:r>
    </w:p>
    <w:p w:rsidR="005737B8" w:rsidRDefault="005737B8" w:rsidP="005737B8">
      <w:pPr>
        <w:rPr>
          <w:b/>
        </w:rPr>
      </w:pPr>
      <w:r w:rsidRPr="005737B8">
        <w:rPr>
          <w:b/>
        </w:rPr>
        <w:t xml:space="preserve">'''     </w:t>
      </w:r>
    </w:p>
    <w:p w:rsidR="005737B8" w:rsidRDefault="005737B8" w:rsidP="005737B8">
      <w:pPr>
        <w:rPr>
          <w:b/>
        </w:rPr>
      </w:pPr>
    </w:p>
    <w:p w:rsidR="005737B8" w:rsidRDefault="005737B8">
      <w:pPr>
        <w:rPr>
          <w:b/>
        </w:rPr>
      </w:pPr>
      <w:r>
        <w:rPr>
          <w:b/>
        </w:rPr>
        <w:br w:type="page"/>
      </w:r>
    </w:p>
    <w:p w:rsidR="005737B8" w:rsidRDefault="005737B8" w:rsidP="005737B8">
      <w:pPr>
        <w:pStyle w:val="Subtitle"/>
      </w:pPr>
      <w:r>
        <w:lastRenderedPageBreak/>
        <w:t>Academic dishonesty</w:t>
      </w:r>
    </w:p>
    <w:p w:rsidR="005737B8" w:rsidRDefault="005737B8" w:rsidP="005737B8">
      <w:r>
        <w:t>I, Javier Soto, certify that this script and lab report are of my own unless otherwise documented above.</w:t>
      </w:r>
    </w:p>
    <w:p w:rsidR="005737B8" w:rsidRDefault="005737B8" w:rsidP="005737B8"/>
    <w:p w:rsidR="005737B8" w:rsidRDefault="005737B8" w:rsidP="005737B8"/>
    <w:p w:rsidR="005737B8" w:rsidRDefault="006D1B72" w:rsidP="005737B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4" o:title=""/>
            <o:lock v:ext="edit" ungrouping="t" rotation="t" cropping="t" verticies="t" grouping="t"/>
            <o:signatureline v:ext="edit" id="{476B1BB9-21A6-481F-BB27-77930032E23D}" provid="{00000000-0000-0000-0000-000000000000}" o:suggestedsigner="Javier Soto" showsigndate="f" issignatureline="t"/>
          </v:shape>
        </w:pict>
      </w:r>
    </w:p>
    <w:p w:rsidR="005737B8" w:rsidRPr="005737B8" w:rsidRDefault="005737B8" w:rsidP="005737B8">
      <w:pPr>
        <w:rPr>
          <w:b/>
        </w:rPr>
      </w:pPr>
    </w:p>
    <w:sectPr w:rsidR="005737B8" w:rsidRPr="005737B8">
      <w:footerReference w:type="default" r:id="rId1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1A70" w:rsidRDefault="003C1A70" w:rsidP="00C6554A">
      <w:pPr>
        <w:spacing w:before="0" w:after="0" w:line="240" w:lineRule="auto"/>
      </w:pPr>
      <w:r>
        <w:separator/>
      </w:r>
    </w:p>
  </w:endnote>
  <w:endnote w:type="continuationSeparator" w:id="0">
    <w:p w:rsidR="003C1A70" w:rsidRDefault="003C1A7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Default="00ED7C44">
    <w:pPr>
      <w:pStyle w:val="Footer"/>
    </w:pPr>
    <w:r>
      <w:t xml:space="preserve">Page </w:t>
    </w:r>
    <w:r>
      <w:fldChar w:fldCharType="begin"/>
    </w:r>
    <w:r>
      <w:instrText xml:space="preserve"> PAGE  \* Arabic  \* MERGEFORMAT </w:instrText>
    </w:r>
    <w:r>
      <w:fldChar w:fldCharType="separate"/>
    </w:r>
    <w:r w:rsidR="005737B8">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1A70" w:rsidRDefault="003C1A70" w:rsidP="00C6554A">
      <w:pPr>
        <w:spacing w:before="0" w:after="0" w:line="240" w:lineRule="auto"/>
      </w:pPr>
      <w:r>
        <w:separator/>
      </w:r>
    </w:p>
  </w:footnote>
  <w:footnote w:type="continuationSeparator" w:id="0">
    <w:p w:rsidR="003C1A70" w:rsidRDefault="003C1A70"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862"/>
    <w:rsid w:val="000529F4"/>
    <w:rsid w:val="00143BC6"/>
    <w:rsid w:val="002554CD"/>
    <w:rsid w:val="00293B83"/>
    <w:rsid w:val="002B4294"/>
    <w:rsid w:val="00333D0D"/>
    <w:rsid w:val="003A6A0D"/>
    <w:rsid w:val="003C1A70"/>
    <w:rsid w:val="004C049F"/>
    <w:rsid w:val="005000E2"/>
    <w:rsid w:val="005737B8"/>
    <w:rsid w:val="00611E99"/>
    <w:rsid w:val="006A3CE7"/>
    <w:rsid w:val="006D1B72"/>
    <w:rsid w:val="00723F3A"/>
    <w:rsid w:val="00AE65EF"/>
    <w:rsid w:val="00C6554A"/>
    <w:rsid w:val="00E621DC"/>
    <w:rsid w:val="00E75B15"/>
    <w:rsid w:val="00ED7C44"/>
    <w:rsid w:val="00F87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51D943B"/>
  <w15:chartTrackingRefBased/>
  <w15:docId w15:val="{B46A6137-8891-470F-9800-8CA76F4C0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2"/>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2"/>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AE65E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753962">
      <w:bodyDiv w:val="1"/>
      <w:marLeft w:val="0"/>
      <w:marRight w:val="0"/>
      <w:marTop w:val="0"/>
      <w:marBottom w:val="0"/>
      <w:divBdr>
        <w:top w:val="none" w:sz="0" w:space="0" w:color="auto"/>
        <w:left w:val="none" w:sz="0" w:space="0" w:color="auto"/>
        <w:bottom w:val="none" w:sz="0" w:space="0" w:color="auto"/>
        <w:right w:val="none" w:sz="0" w:space="0" w:color="auto"/>
      </w:divBdr>
    </w:div>
    <w:div w:id="94746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oto194\AppData\Roaming\Microsoft\Templates\Student%20report%20with%20photo.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jsoto194\Desktop\Lab6_resul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Sheet1!$A$2</c:f>
              <c:strCache>
                <c:ptCount val="1"/>
                <c:pt idx="0">
                  <c:v>without compression</c:v>
                </c:pt>
              </c:strCache>
            </c:strRef>
          </c:tx>
          <c:spPr>
            <a:ln w="22225" cap="rnd">
              <a:solidFill>
                <a:schemeClr val="accent1"/>
              </a:solidFill>
            </a:ln>
            <a:effectLst>
              <a:glow rad="139700">
                <a:schemeClr val="accent1">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Sheet1!$B$1:$E$1</c:f>
              <c:strCache>
                <c:ptCount val="4"/>
                <c:pt idx="0">
                  <c:v>400</c:v>
                </c:pt>
                <c:pt idx="1">
                  <c:v>2500</c:v>
                </c:pt>
                <c:pt idx="2">
                  <c:v>10K</c:v>
                </c:pt>
                <c:pt idx="3">
                  <c:v>25k</c:v>
                </c:pt>
              </c:strCache>
            </c:strRef>
          </c:cat>
          <c:val>
            <c:numRef>
              <c:f>Sheet1!$B$2:$E$2</c:f>
              <c:numCache>
                <c:formatCode>General</c:formatCode>
                <c:ptCount val="4"/>
                <c:pt idx="0">
                  <c:v>1.5599999999999999E-2</c:v>
                </c:pt>
                <c:pt idx="1">
                  <c:v>0.52029999999999998</c:v>
                </c:pt>
                <c:pt idx="2">
                  <c:v>9.1638999999999999</c:v>
                </c:pt>
                <c:pt idx="3">
                  <c:v>73.504900000000006</c:v>
                </c:pt>
              </c:numCache>
            </c:numRef>
          </c:val>
          <c:smooth val="0"/>
          <c:extLst>
            <c:ext xmlns:c16="http://schemas.microsoft.com/office/drawing/2014/chart" uri="{C3380CC4-5D6E-409C-BE32-E72D297353CC}">
              <c16:uniqueId val="{00000000-1C51-4B1F-AD94-6F8383C5E7BD}"/>
            </c:ext>
          </c:extLst>
        </c:ser>
        <c:ser>
          <c:idx val="1"/>
          <c:order val="1"/>
          <c:tx>
            <c:strRef>
              <c:f>Sheet1!$A$3</c:f>
              <c:strCache>
                <c:ptCount val="1"/>
                <c:pt idx="0">
                  <c:v>with compression</c:v>
                </c:pt>
              </c:strCache>
            </c:strRef>
          </c:tx>
          <c:spPr>
            <a:ln w="22225" cap="rnd">
              <a:solidFill>
                <a:schemeClr val="accent2"/>
              </a:solidFill>
            </a:ln>
            <a:effectLst>
              <a:glow rad="139700">
                <a:schemeClr val="accent2">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Sheet1!$B$1:$E$1</c:f>
              <c:strCache>
                <c:ptCount val="4"/>
                <c:pt idx="0">
                  <c:v>400</c:v>
                </c:pt>
                <c:pt idx="1">
                  <c:v>2500</c:v>
                </c:pt>
                <c:pt idx="2">
                  <c:v>10K</c:v>
                </c:pt>
                <c:pt idx="3">
                  <c:v>25k</c:v>
                </c:pt>
              </c:strCache>
            </c:strRef>
          </c:cat>
          <c:val>
            <c:numRef>
              <c:f>Sheet1!$B$3:$E$3</c:f>
              <c:numCache>
                <c:formatCode>General</c:formatCode>
                <c:ptCount val="4"/>
                <c:pt idx="0">
                  <c:v>1.55E-2</c:v>
                </c:pt>
                <c:pt idx="1">
                  <c:v>7.8E-2</c:v>
                </c:pt>
                <c:pt idx="2">
                  <c:v>0.54790000000000005</c:v>
                </c:pt>
                <c:pt idx="3">
                  <c:v>1.6383000000000001</c:v>
                </c:pt>
              </c:numCache>
            </c:numRef>
          </c:val>
          <c:smooth val="0"/>
          <c:extLst>
            <c:ext xmlns:c16="http://schemas.microsoft.com/office/drawing/2014/chart" uri="{C3380CC4-5D6E-409C-BE32-E72D297353CC}">
              <c16:uniqueId val="{00000001-1C51-4B1F-AD94-6F8383C5E7BD}"/>
            </c:ext>
          </c:extLst>
        </c:ser>
        <c:dLbls>
          <c:dLblPos val="ctr"/>
          <c:showLegendKey val="0"/>
          <c:showVal val="1"/>
          <c:showCatName val="0"/>
          <c:showSerName val="0"/>
          <c:showPercent val="0"/>
          <c:showBubbleSize val="0"/>
        </c:dLbls>
        <c:smooth val="0"/>
        <c:axId val="643783167"/>
        <c:axId val="643781503"/>
      </c:lineChart>
      <c:catAx>
        <c:axId val="643783167"/>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43781503"/>
        <c:crosses val="autoZero"/>
        <c:auto val="1"/>
        <c:lblAlgn val="ctr"/>
        <c:lblOffset val="100"/>
        <c:noMultiLvlLbl val="0"/>
      </c:catAx>
      <c:valAx>
        <c:axId val="643781503"/>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43783167"/>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220</TotalTime>
  <Pages>16</Pages>
  <Words>1477</Words>
  <Characters>8422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Soto, Javier</dc:creator>
  <cp:keywords/>
  <dc:description/>
  <cp:lastModifiedBy>Soto, Javier</cp:lastModifiedBy>
  <cp:revision>6</cp:revision>
  <dcterms:created xsi:type="dcterms:W3CDTF">2019-04-12T13:42:00Z</dcterms:created>
  <dcterms:modified xsi:type="dcterms:W3CDTF">2019-04-15T06:26:00Z</dcterms:modified>
</cp:coreProperties>
</file>